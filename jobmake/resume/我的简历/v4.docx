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FDFE74F" w14:textId="0085E91C" w:rsidR="0023166A" w:rsidRPr="007809F5" w:rsidRDefault="00D32312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99B6794" wp14:editId="7BFF3495">
                <wp:simplePos x="0" y="0"/>
                <wp:positionH relativeFrom="column">
                  <wp:posOffset>0</wp:posOffset>
                </wp:positionH>
                <wp:positionV relativeFrom="paragraph">
                  <wp:posOffset>-1346556</wp:posOffset>
                </wp:positionV>
                <wp:extent cx="7606665" cy="10673080"/>
                <wp:effectExtent l="0" t="0" r="13335" b="13970"/>
                <wp:wrapNone/>
                <wp:docPr id="1" name="矩形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665" cy="10673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1FE44533" id="矩形 577" o:spid="_x0000_s1026" style="position:absolute;left:0;text-align:left;margin-left:0;margin-top:-106.05pt;width:598.95pt;height:840.4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" stroked="f" strokeweight="1.25pt">
                <v:fill angle="90" focus="100%" type="gradient">
                  <o:fill v:ext="view" type="gradientUnscaled"/>
                </v:fill>
              </v:rect>
            </w:pict>
          </mc:Fallback>
        </mc:AlternateContent>
      </w:r>
      <w:r w:rsidRPr="007809F5">
        <w:rPr>
          <w:rFonts w:hint="eastAsia"/>
        </w:rPr>
        <w:t xml:space="preserve"> </w:t>
      </w:r>
    </w:p>
    <w:p w14:paraId="5BB9A26E" w14:textId="4A5837C6" w:rsidR="0023166A" w:rsidRPr="007809F5" w:rsidRDefault="0023166A">
      <w:pPr>
        <w:adjustRightInd w:val="0"/>
        <w:snapToGrid w:val="0"/>
      </w:pPr>
    </w:p>
    <w:p w14:paraId="7B9942E7" w14:textId="2C4C827B" w:rsidR="0023166A" w:rsidRPr="007809F5" w:rsidRDefault="005A66D8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806208" behindDoc="0" locked="0" layoutInCell="1" allowOverlap="1" wp14:anchorId="4DEFAF92" wp14:editId="2136617B">
            <wp:simplePos x="0" y="0"/>
            <wp:positionH relativeFrom="column">
              <wp:posOffset>5596381</wp:posOffset>
            </wp:positionH>
            <wp:positionV relativeFrom="paragraph">
              <wp:posOffset>4556</wp:posOffset>
            </wp:positionV>
            <wp:extent cx="798844" cy="1141205"/>
            <wp:effectExtent l="0" t="0" r="1270" b="1905"/>
            <wp:wrapNone/>
            <wp:docPr id="77362061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44" cy="114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6DF" w:rsidRPr="007809F5"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57851056" wp14:editId="788EB5D6">
                <wp:simplePos x="0" y="0"/>
                <wp:positionH relativeFrom="column">
                  <wp:posOffset>3347085</wp:posOffset>
                </wp:positionH>
                <wp:positionV relativeFrom="paragraph">
                  <wp:posOffset>104140</wp:posOffset>
                </wp:positionV>
                <wp:extent cx="213995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9C7FF36" w14:textId="1969338E" w:rsidR="0023166A" w:rsidRPr="00BC36F7" w:rsidRDefault="00BC36F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 w:rsidRPr="00BC36F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武汉市洪山区</w:t>
                            </w:r>
                          </w:p>
                          <w:p w14:paraId="0896BF9E" w14:textId="53EB7164" w:rsidR="0023166A" w:rsidRPr="00BC36F7" w:rsidRDefault="00BC36F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18707123425</w:t>
                            </w:r>
                          </w:p>
                          <w:p w14:paraId="1A41D3C3" w14:textId="7C0264F5" w:rsidR="0023166A" w:rsidRPr="00BC36F7" w:rsidRDefault="0096180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1362736879@qq.com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57851056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263.55pt;margin-top:8.2pt;width:168.5pt;height:83.25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" filled="f" stroked="f">
                <v:textbox>
                  <w:txbxContent>
                    <w:p w14:paraId="79C7FF36" w14:textId="1969338E" w:rsidR="0023166A" w:rsidRPr="00BC36F7" w:rsidRDefault="00BC36F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 w:rsidRPr="00BC36F7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  <w:t>武汉市洪山区</w:t>
                      </w:r>
                    </w:p>
                    <w:p w14:paraId="0896BF9E" w14:textId="53EB7164" w:rsidR="0023166A" w:rsidRPr="00BC36F7" w:rsidRDefault="00BC36F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  <w:t>18707123425</w:t>
                      </w:r>
                    </w:p>
                    <w:p w14:paraId="1A41D3C3" w14:textId="7C0264F5" w:rsidR="0023166A" w:rsidRPr="00BC36F7" w:rsidRDefault="0096180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2"/>
                          <w:szCs w:val="19"/>
                        </w:rPr>
                        <w:t>1362736879@qq.com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1A89C2B" w14:textId="7B43843F" w:rsidR="0023166A" w:rsidRPr="007809F5" w:rsidRDefault="006D0EFF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2B4DDE75" wp14:editId="08A55C64">
                <wp:simplePos x="0" y="0"/>
                <wp:positionH relativeFrom="column">
                  <wp:posOffset>788035</wp:posOffset>
                </wp:positionH>
                <wp:positionV relativeFrom="paragraph">
                  <wp:posOffset>52070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74F79F6" w14:textId="065F307B" w:rsidR="0023166A" w:rsidRPr="00B77BE8" w:rsidRDefault="00F906DF" w:rsidP="006D0EF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40"/>
                                <w:szCs w:val="28"/>
                              </w:rPr>
                            </w:pPr>
                            <w:r w:rsidRPr="00B77BE8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40"/>
                                <w:szCs w:val="28"/>
                              </w:rPr>
                              <w:t xml:space="preserve">吴  </w:t>
                            </w:r>
                            <w:proofErr w:type="gramStart"/>
                            <w:r w:rsidRPr="00B77BE8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40"/>
                                <w:szCs w:val="28"/>
                              </w:rPr>
                              <w:t>冕</w:t>
                            </w:r>
                            <w:proofErr w:type="gramEnd"/>
                          </w:p>
                          <w:p w14:paraId="6F06B2CC" w14:textId="5820FD58" w:rsidR="0023166A" w:rsidRPr="00B77BE8" w:rsidRDefault="00F906DF" w:rsidP="00F906DF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15"/>
                                <w:szCs w:val="24"/>
                              </w:rPr>
                            </w:pPr>
                            <w:r w:rsidRPr="00B77BE8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  <w:szCs w:val="40"/>
                              </w:rPr>
                              <w:t>2000.07.22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DDE75" id="文本框 9" o:spid="_x0000_s1027" type="#_x0000_t202" style="position:absolute;left:0;text-align:left;margin-left:62.05pt;margin-top:4.1pt;width:164.2pt;height:69.8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" filled="f" stroked="f">
                <v:textbox style="mso-fit-shape-to-text:t">
                  <w:txbxContent>
                    <w:p w14:paraId="674F79F6" w14:textId="065F307B" w:rsidR="0023166A" w:rsidRPr="00B77BE8" w:rsidRDefault="00F906DF" w:rsidP="006D0EF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40"/>
                          <w:szCs w:val="28"/>
                        </w:rPr>
                      </w:pPr>
                      <w:r w:rsidRPr="00B77BE8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40"/>
                          <w:szCs w:val="28"/>
                        </w:rPr>
                        <w:t xml:space="preserve">吴  </w:t>
                      </w:r>
                      <w:proofErr w:type="gramStart"/>
                      <w:r w:rsidRPr="00B77BE8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40"/>
                          <w:szCs w:val="28"/>
                        </w:rPr>
                        <w:t>冕</w:t>
                      </w:r>
                      <w:proofErr w:type="gramEnd"/>
                    </w:p>
                    <w:p w14:paraId="6F06B2CC" w14:textId="5820FD58" w:rsidR="0023166A" w:rsidRPr="00B77BE8" w:rsidRDefault="00F906DF" w:rsidP="00F906DF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b/>
                          <w:sz w:val="15"/>
                          <w:szCs w:val="24"/>
                        </w:rPr>
                      </w:pPr>
                      <w:r w:rsidRPr="00B77BE8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  <w:szCs w:val="40"/>
                        </w:rPr>
                        <w:t>2000.07.22</w:t>
                      </w:r>
                    </w:p>
                  </w:txbxContent>
                </v:textbox>
              </v:shape>
            </w:pict>
          </mc:Fallback>
        </mc:AlternateContent>
      </w: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1EAA0FF" wp14:editId="6B871B77">
                <wp:simplePos x="0" y="0"/>
                <wp:positionH relativeFrom="column">
                  <wp:posOffset>3222625</wp:posOffset>
                </wp:positionH>
                <wp:positionV relativeFrom="paragraph">
                  <wp:posOffset>52070</wp:posOffset>
                </wp:positionV>
                <wp:extent cx="85090" cy="145415"/>
                <wp:effectExtent l="19050" t="0" r="10160" b="6985"/>
                <wp:wrapNone/>
                <wp:docPr id="26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145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254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62C37086" id="定位" o:spid="_x0000_s1026" style="position:absolute;left:0;text-align:left;margin-left:253.75pt;margin-top:4.1pt;width:6.7pt;height:11.4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black [3213]" stroked="f" strokeweight="2pt">
                <v:path arrowok="t" textboxrect="0,0,559792,955625"/>
              </v:shape>
            </w:pict>
          </mc:Fallback>
        </mc:AlternateContent>
      </w:r>
    </w:p>
    <w:p w14:paraId="7C7BE806" w14:textId="2281BA2E" w:rsidR="0023166A" w:rsidRPr="007809F5" w:rsidRDefault="0023166A">
      <w:pPr>
        <w:adjustRightInd w:val="0"/>
        <w:snapToGrid w:val="0"/>
      </w:pPr>
    </w:p>
    <w:p w14:paraId="3881162E" w14:textId="1DC3A254" w:rsidR="0023166A" w:rsidRPr="007809F5" w:rsidRDefault="00000000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4700E89" wp14:editId="20CB129B">
                <wp:simplePos x="0" y="0"/>
                <wp:positionH relativeFrom="column">
                  <wp:posOffset>3226003</wp:posOffset>
                </wp:positionH>
                <wp:positionV relativeFrom="paragraph">
                  <wp:posOffset>111379</wp:posOffset>
                </wp:positionV>
                <wp:extent cx="111125" cy="146050"/>
                <wp:effectExtent l="0" t="0" r="3175" b="6350"/>
                <wp:wrapNone/>
                <wp:docPr id="27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5634" y="0"/>
                            </a:cxn>
                            <a:cxn ang="0">
                              <a:pos x="65892" y="8624"/>
                            </a:cxn>
                            <a:cxn ang="0">
                              <a:pos x="80255" y="51748"/>
                            </a:cxn>
                            <a:cxn ang="0">
                              <a:pos x="76151" y="63823"/>
                            </a:cxn>
                            <a:cxn ang="0">
                              <a:pos x="51530" y="75897"/>
                            </a:cxn>
                            <a:cxn ang="0">
                              <a:pos x="98720" y="167320"/>
                            </a:cxn>
                            <a:cxn ang="0">
                              <a:pos x="122321" y="154816"/>
                            </a:cxn>
                            <a:cxn ang="0">
                              <a:pos x="137703" y="156970"/>
                            </a:cxn>
                            <a:cxn ang="0">
                              <a:pos x="176686" y="189744"/>
                            </a:cxn>
                            <a:cxn ang="0">
                              <a:pos x="178738" y="201819"/>
                            </a:cxn>
                            <a:cxn ang="0">
                              <a:pos x="156169" y="231143"/>
                            </a:cxn>
                            <a:cxn ang="0">
                              <a:pos x="135651" y="234593"/>
                            </a:cxn>
                            <a:cxn ang="0">
                              <a:pos x="237" y="13799"/>
                            </a:cxn>
                            <a:cxn ang="0">
                              <a:pos x="14599" y="3449"/>
                            </a:cxn>
                            <a:cxn ang="0">
                              <a:pos x="55634" y="0"/>
                            </a:cxn>
                          </a:cxnLst>
                          <a:rect l="0" t="0" r="0" b="0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4FD492B4" id="电话" o:spid="_x0000_s1026" style="position:absolute;left:0;text-align:left;margin-left:254pt;margin-top:8.75pt;width:8.75pt;height:11.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black [3213]" stroked="f" strokeweight="2pt">
                <v:path arrowok="t" o:connecttype="custom" o:connectlocs="55634,0;65892,8624;80255,51748;76151,63823;51530,75897;98720,167320;122321,154816;137703,156970;176686,189744;178738,201819;156169,231143;135651,234593;237,13799;14599,3449;55634,0" o:connectangles="0,0,0,0,0,0,0,0,0,0,0,0,0,0,0" textboxrect="0,0,1978606,3092264"/>
              </v:shape>
            </w:pict>
          </mc:Fallback>
        </mc:AlternateContent>
      </w:r>
    </w:p>
    <w:p w14:paraId="4B3CC10C" w14:textId="5A5CDCE5" w:rsidR="0023166A" w:rsidRPr="007809F5" w:rsidRDefault="0023166A">
      <w:pPr>
        <w:adjustRightInd w:val="0"/>
        <w:snapToGrid w:val="0"/>
      </w:pPr>
    </w:p>
    <w:p w14:paraId="74C6B722" w14:textId="2FD0FC81" w:rsidR="0023166A" w:rsidRPr="007809F5" w:rsidRDefault="0023166A">
      <w:pPr>
        <w:adjustRightInd w:val="0"/>
        <w:snapToGrid w:val="0"/>
      </w:pPr>
    </w:p>
    <w:p w14:paraId="066C8206" w14:textId="45E53D39" w:rsidR="0023166A" w:rsidRPr="007809F5" w:rsidRDefault="00000000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2887284" wp14:editId="419B6560">
                <wp:simplePos x="0" y="0"/>
                <wp:positionH relativeFrom="column">
                  <wp:posOffset>3208655</wp:posOffset>
                </wp:positionH>
                <wp:positionV relativeFrom="paragraph">
                  <wp:posOffset>29845</wp:posOffset>
                </wp:positionV>
                <wp:extent cx="140335" cy="93345"/>
                <wp:effectExtent l="0" t="0" r="0" b="1905"/>
                <wp:wrapNone/>
                <wp:docPr id="2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389AF80E" id="信息" o:spid="_x0000_s1026" style="position:absolute;left:0;text-align:left;margin-left:252.65pt;margin-top:2.35pt;width:11.05pt;height:7.3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" path="m1897867,1805825r587870,509909l3073607,1805825,4820061,3320682r-4668648,l1897867,1805825xm,159634l1788328,1710812,,3261996,,159634xm4974795,156753r,3108119l3183146,1710812,4974795,156753xm35040,l4936434,,2485737,2125709,35040,xe" fillcolor="black [3213]" stroked="f" strokeweight="2pt">
                <v:path arrowok="t" textboxrect="0,0,4974795,3320682"/>
              </v:shape>
            </w:pict>
          </mc:Fallback>
        </mc:AlternateContent>
      </w:r>
    </w:p>
    <w:p w14:paraId="0BC4DE99" w14:textId="5AF3286A" w:rsidR="0023166A" w:rsidRPr="007809F5" w:rsidRDefault="004728D3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54A21C47" wp14:editId="37721471">
                <wp:simplePos x="0" y="0"/>
                <wp:positionH relativeFrom="column">
                  <wp:posOffset>795655</wp:posOffset>
                </wp:positionH>
                <wp:positionV relativeFrom="paragraph">
                  <wp:posOffset>89329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29DF5F5" w14:textId="77777777" w:rsidR="0023166A" w:rsidRPr="00EA0850" w:rsidRDefault="00000000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</w:pPr>
                            <w:r w:rsidRPr="00EA0850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教育</w:t>
                            </w:r>
                            <w:r w:rsidRPr="00EA0850"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4A21C47" id="文本框 552" o:spid="_x0000_s1028" type="#_x0000_t202" style="position:absolute;left:0;text-align:left;margin-left:62.65pt;margin-top:7.05pt;width:99pt;height:37.15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" filled="f" stroked="f" strokeweight="1.25pt">
                <v:textbox>
                  <w:txbxContent>
                    <w:p w14:paraId="029DF5F5" w14:textId="77777777" w:rsidR="0023166A" w:rsidRPr="00EA0850" w:rsidRDefault="00000000">
                      <w:pPr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</w:pPr>
                      <w:r w:rsidRPr="00EA0850"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教育</w:t>
                      </w:r>
                      <w:r w:rsidRPr="00EA0850">
                        <w:rPr>
                          <w:rFonts w:ascii="微软雅黑" w:eastAsia="微软雅黑" w:hAnsi="微软雅黑"/>
                          <w:b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A9C52D3" w14:textId="48F0DA4A" w:rsidR="0023166A" w:rsidRPr="007809F5" w:rsidRDefault="004728D3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76FB68D4" wp14:editId="5A0C2D3B">
                <wp:simplePos x="0" y="0"/>
                <wp:positionH relativeFrom="column">
                  <wp:posOffset>463550</wp:posOffset>
                </wp:positionH>
                <wp:positionV relativeFrom="paragraph">
                  <wp:posOffset>15075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19D7D1A" id="Freeform 177" o:spid="_x0000_s1026" style="position:absolute;left:0;text-align:left;margin-left:36.5pt;margin-top:1.2pt;width:25.5pt;height:25.5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black [3213]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7A2227D0" w14:textId="1D72CF51" w:rsidR="0023166A" w:rsidRPr="007809F5" w:rsidRDefault="0023166A">
      <w:pPr>
        <w:adjustRightInd w:val="0"/>
        <w:snapToGrid w:val="0"/>
      </w:pPr>
    </w:p>
    <w:p w14:paraId="0B5E5B7D" w14:textId="62AC3A4B" w:rsidR="0023166A" w:rsidRPr="007809F5" w:rsidRDefault="004728D3" w:rsidP="00297786">
      <w:pPr>
        <w:tabs>
          <w:tab w:val="left" w:pos="5302"/>
          <w:tab w:val="left" w:pos="11058"/>
        </w:tabs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350CC2C" wp14:editId="1588BB7F">
                <wp:simplePos x="0" y="0"/>
                <wp:positionH relativeFrom="column">
                  <wp:posOffset>-100330</wp:posOffset>
                </wp:positionH>
                <wp:positionV relativeFrom="paragraph">
                  <wp:posOffset>45563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BF44A04" w14:textId="776B3DAD" w:rsidR="0023166A" w:rsidRDefault="00000000" w:rsidP="002F0D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 w:firstLine="420"/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20</w:t>
                            </w:r>
                            <w:r w:rsidR="00672F94"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22</w:t>
                            </w:r>
                            <w:r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.09</w:t>
                            </w:r>
                            <w:r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>~</w:t>
                            </w:r>
                            <w:r w:rsidR="00715B94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至今</w:t>
                            </w:r>
                            <w:r w:rsidR="00672F94"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="00672F94"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="00FE256A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="00672F94"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华中科技大学</w:t>
                            </w:r>
                            <w:r w:rsidR="00672F94"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="00DF26CF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672F94"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网络空间安全学院</w:t>
                            </w:r>
                            <w:r w:rsidR="00672F94"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="00672F94"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="00672F94"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信息与通信工程</w:t>
                            </w:r>
                            <w:r w:rsidR="00672F94"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="00672F94"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="00672F94"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     </w:t>
                            </w:r>
                          </w:p>
                          <w:p w14:paraId="45C8524C" w14:textId="268A9B32" w:rsidR="0023166A" w:rsidRPr="00672F94" w:rsidRDefault="00000000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ascii="宋体" w:hAnsi="宋体" w:hint="eastAsia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672F9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主修课程</w:t>
                            </w:r>
                            <w:r w:rsidR="00EA0850" w:rsidRPr="00EA0850">
                              <w:rPr>
                                <w:rFonts w:eastAsia="楷体" w:hint="eastAsia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 w:rsidR="00EA0850" w:rsidRPr="00EA085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矩阵论、数字通信、概率论与随机过程、</w:t>
                            </w:r>
                            <w:proofErr w:type="gramStart"/>
                            <w:r w:rsidR="00EA0850" w:rsidRPr="00EA085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凸</w:t>
                            </w:r>
                            <w:proofErr w:type="gramEnd"/>
                            <w:r w:rsidR="00EA0850" w:rsidRPr="00EA085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优化</w:t>
                            </w:r>
                            <w:r w:rsidR="00EA085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、信道编码</w:t>
                            </w:r>
                            <w:r w:rsidR="00FF02E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、数字通信、无线通信理论</w:t>
                            </w:r>
                            <w:r w:rsidR="00EA085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等。</w:t>
                            </w:r>
                          </w:p>
                          <w:p w14:paraId="3109F518" w14:textId="7C079B4E" w:rsidR="0023166A" w:rsidRPr="00EA0850" w:rsidRDefault="00EA0850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ascii="楷体" w:eastAsia="楷体" w:hAnsi="楷体" w:hint="eastAsia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EA0850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荣誉奖项</w:t>
                            </w:r>
                            <w:r w:rsidRPr="00EA0850">
                              <w:rPr>
                                <w:rFonts w:eastAsia="楷体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 w:rsidRPr="00EA085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华中科技大学二等奖学金(</w:t>
                            </w:r>
                            <w:r w:rsidRPr="007809F5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2022</w:t>
                            </w:r>
                            <w:r w:rsidR="005E6F5A" w:rsidRPr="005E6F5A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、</w:t>
                            </w:r>
                            <w:r w:rsidRPr="007809F5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2023</w:t>
                            </w:r>
                            <w:r w:rsidRPr="00EA0850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0CC2C" id="文本框 88" o:spid="_x0000_s1029" type="#_x0000_t202" style="position:absolute;left:0;text-align:left;margin-left:-7.9pt;margin-top:3.6pt;width:543pt;height:69.35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" filled="f" stroked="f">
                <v:textbox style="mso-fit-shape-to-text:t">
                  <w:txbxContent>
                    <w:p w14:paraId="5BF44A04" w14:textId="776B3DAD" w:rsidR="0023166A" w:rsidRDefault="00000000" w:rsidP="002F0D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403" w:firstLine="420"/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</w:pPr>
                      <w:r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20</w:t>
                      </w:r>
                      <w:r w:rsidR="00672F94"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22</w:t>
                      </w:r>
                      <w:r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.09</w:t>
                      </w:r>
                      <w:r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>~</w:t>
                      </w:r>
                      <w:r w:rsidR="00715B94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至今</w:t>
                      </w:r>
                      <w:r w:rsidR="00672F94"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="00672F94"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="00FE256A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="00672F94"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华中科技大学</w:t>
                      </w:r>
                      <w:r w:rsidR="00672F94"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="00DF26CF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 xml:space="preserve"> </w:t>
                      </w:r>
                      <w:r w:rsidR="00672F94"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网络空间安全学院</w:t>
                      </w:r>
                      <w:r w:rsidR="00672F94"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="00672F94"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="00672F94"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信息与通信工程</w:t>
                      </w:r>
                      <w:r w:rsidR="00672F94"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="00672F94"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="00672F94"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硕士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     </w:t>
                      </w:r>
                    </w:p>
                    <w:p w14:paraId="45C8524C" w14:textId="268A9B32" w:rsidR="0023166A" w:rsidRPr="00672F94" w:rsidRDefault="00000000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ascii="宋体" w:hAnsi="宋体" w:hint="eastAsia"/>
                          <w:color w:val="000000"/>
                          <w:kern w:val="24"/>
                          <w:sz w:val="21"/>
                        </w:rPr>
                      </w:pPr>
                      <w:r w:rsidRPr="00672F94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主修课程</w:t>
                      </w:r>
                      <w:r w:rsidR="00EA0850" w:rsidRPr="00EA0850">
                        <w:rPr>
                          <w:rFonts w:eastAsia="楷体" w:hint="eastAsia"/>
                          <w:color w:val="000000"/>
                          <w:kern w:val="24"/>
                          <w:sz w:val="21"/>
                        </w:rPr>
                        <w:t>：</w:t>
                      </w:r>
                      <w:r w:rsidR="00EA0850" w:rsidRPr="00EA0850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矩阵论、数字通信、概率论与随机过程、</w:t>
                      </w:r>
                      <w:proofErr w:type="gramStart"/>
                      <w:r w:rsidR="00EA0850" w:rsidRPr="00EA0850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凸</w:t>
                      </w:r>
                      <w:proofErr w:type="gramEnd"/>
                      <w:r w:rsidR="00EA0850" w:rsidRPr="00EA0850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优化</w:t>
                      </w:r>
                      <w:r w:rsidR="00EA085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、信道编码</w:t>
                      </w:r>
                      <w:r w:rsidR="00FF02E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、数字通信、无线通信理论</w:t>
                      </w:r>
                      <w:r w:rsidR="00EA085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等。</w:t>
                      </w:r>
                    </w:p>
                    <w:p w14:paraId="3109F518" w14:textId="7C079B4E" w:rsidR="0023166A" w:rsidRPr="00EA0850" w:rsidRDefault="00EA0850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ascii="楷体" w:eastAsia="楷体" w:hAnsi="楷体" w:hint="eastAsia"/>
                          <w:color w:val="000000"/>
                          <w:kern w:val="24"/>
                          <w:sz w:val="21"/>
                        </w:rPr>
                      </w:pPr>
                      <w:r w:rsidRPr="00EA0850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荣誉奖项</w:t>
                      </w:r>
                      <w:r w:rsidRPr="00EA0850">
                        <w:rPr>
                          <w:rFonts w:eastAsia="楷体"/>
                          <w:color w:val="000000"/>
                          <w:kern w:val="24"/>
                          <w:sz w:val="21"/>
                        </w:rPr>
                        <w:t>：</w:t>
                      </w:r>
                      <w:r w:rsidRPr="00EA0850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华中科技大学二等奖学金(</w:t>
                      </w:r>
                      <w:r w:rsidRPr="007809F5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2022</w:t>
                      </w:r>
                      <w:r w:rsidR="005E6F5A" w:rsidRPr="005E6F5A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、</w:t>
                      </w:r>
                      <w:r w:rsidRPr="007809F5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2023</w:t>
                      </w:r>
                      <w:r w:rsidRPr="00EA0850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79DE13" wp14:editId="23FDEBC6">
                <wp:simplePos x="0" y="0"/>
                <wp:positionH relativeFrom="column">
                  <wp:posOffset>523875</wp:posOffset>
                </wp:positionH>
                <wp:positionV relativeFrom="paragraph">
                  <wp:posOffset>65463</wp:posOffset>
                </wp:positionV>
                <wp:extent cx="6370655" cy="1270"/>
                <wp:effectExtent l="0" t="0" r="30480" b="36830"/>
                <wp:wrapNone/>
                <wp:docPr id="172542541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65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EA759" id="直接连接符 1" o:spid="_x0000_s1026" style="position:absolute;left:0;text-align:lef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5.15pt" to="542.9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" strokecolor="black [3213]" strokeweight="1.5pt"/>
            </w:pict>
          </mc:Fallback>
        </mc:AlternateContent>
      </w:r>
      <w:r w:rsidR="007809F5" w:rsidRPr="007809F5">
        <w:tab/>
      </w:r>
      <w:r w:rsidR="00297786">
        <w:tab/>
      </w:r>
    </w:p>
    <w:p w14:paraId="3DE886E1" w14:textId="0F61DE99" w:rsidR="0023166A" w:rsidRPr="007809F5" w:rsidRDefault="0023166A">
      <w:pPr>
        <w:adjustRightInd w:val="0"/>
        <w:snapToGrid w:val="0"/>
      </w:pPr>
    </w:p>
    <w:p w14:paraId="1C8B2F9F" w14:textId="3DB3367C" w:rsidR="0023166A" w:rsidRPr="007809F5" w:rsidRDefault="0023166A">
      <w:pPr>
        <w:adjustRightInd w:val="0"/>
        <w:snapToGrid w:val="0"/>
      </w:pPr>
    </w:p>
    <w:p w14:paraId="22AE9DFC" w14:textId="03FD870F" w:rsidR="0023166A" w:rsidRPr="007809F5" w:rsidRDefault="0023166A">
      <w:pPr>
        <w:adjustRightInd w:val="0"/>
        <w:snapToGrid w:val="0"/>
      </w:pPr>
    </w:p>
    <w:p w14:paraId="1FEFA15E" w14:textId="035B21B2" w:rsidR="0023166A" w:rsidRPr="007809F5" w:rsidRDefault="004728D3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9B22439" wp14:editId="02F4AD88">
                <wp:simplePos x="0" y="0"/>
                <wp:positionH relativeFrom="column">
                  <wp:posOffset>-107315</wp:posOffset>
                </wp:positionH>
                <wp:positionV relativeFrom="paragraph">
                  <wp:posOffset>107804</wp:posOffset>
                </wp:positionV>
                <wp:extent cx="6896100" cy="1294130"/>
                <wp:effectExtent l="0" t="0" r="0" b="1270"/>
                <wp:wrapNone/>
                <wp:docPr id="34808687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1294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F67B5C5" w14:textId="3032A9B2" w:rsidR="007809F5" w:rsidRDefault="007809F5" w:rsidP="002F0D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 w:firstLine="420"/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18</w:t>
                            </w:r>
                            <w:r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.09</w:t>
                            </w:r>
                            <w:r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>~</w:t>
                            </w:r>
                            <w:r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202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2</w:t>
                            </w:r>
                            <w:r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.06</w:t>
                            </w:r>
                            <w:r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="00FE256A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华中科技大学</w:t>
                            </w:r>
                            <w:r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电子信息与通信学院</w:t>
                            </w:r>
                            <w:r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="00EC5A2C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电子信息</w:t>
                            </w:r>
                            <w:r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工程</w:t>
                            </w:r>
                            <w:r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Pr="00EA0850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学</w:t>
                            </w:r>
                            <w:r w:rsidRPr="00EA0850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     </w:t>
                            </w:r>
                          </w:p>
                          <w:p w14:paraId="04AD3585" w14:textId="523EB05F" w:rsidR="00715B94" w:rsidRPr="00715B94" w:rsidRDefault="00715B94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715B9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课程成绩</w:t>
                            </w:r>
                            <w:r w:rsidRPr="00715B94">
                              <w:rPr>
                                <w:rFonts w:eastAsia="楷体" w:hint="eastAsia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 w:rsidR="005E6F5A" w:rsidRPr="005E6F5A">
                              <w:rPr>
                                <w:rFonts w:eastAsia="楷体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87.7/100</w:t>
                            </w:r>
                            <w:r w:rsidR="005E6F5A">
                              <w:rPr>
                                <w:rFonts w:eastAsia="楷体"/>
                                <w:color w:val="000000"/>
                                <w:kern w:val="24"/>
                                <w:sz w:val="21"/>
                              </w:rPr>
                              <w:tab/>
                            </w:r>
                            <w:r w:rsidR="005E6F5A" w:rsidRPr="005E6F5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排名</w:t>
                            </w:r>
                            <w:r w:rsidR="005E6F5A" w:rsidRPr="005E6F5A">
                              <w:rPr>
                                <w:rFonts w:eastAsia="楷体" w:hint="eastAsia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 w:rsidR="005E6F5A" w:rsidRPr="005E6F5A">
                              <w:rPr>
                                <w:rFonts w:eastAsia="楷体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38/177</w:t>
                            </w:r>
                          </w:p>
                          <w:p w14:paraId="38B502E2" w14:textId="670796A5" w:rsidR="007809F5" w:rsidRPr="005E6F5A" w:rsidRDefault="001332F8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EA0850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荣誉奖项</w:t>
                            </w:r>
                            <w:r w:rsidR="007809F5" w:rsidRPr="00EA0850">
                              <w:rPr>
                                <w:rFonts w:eastAsia="楷体" w:hint="eastAsia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 w:rsidR="006F2DC4" w:rsidRPr="006F2DC4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校级</w:t>
                            </w:r>
                            <w:r w:rsidR="005E6F5A" w:rsidRPr="005E6F5A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自强奖学金（</w:t>
                            </w:r>
                            <w:r w:rsidR="005E6F5A" w:rsidRPr="005E6F5A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2019</w:t>
                            </w:r>
                            <w:r w:rsidR="005E6F5A" w:rsidRPr="005E6F5A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、</w:t>
                            </w:r>
                            <w:r w:rsidR="005E6F5A" w:rsidRPr="005E6F5A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2020</w:t>
                            </w:r>
                            <w:r w:rsidR="005E6F5A" w:rsidRPr="005E6F5A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） 学习进步奖学金（</w:t>
                            </w:r>
                            <w:r w:rsidR="005E6F5A" w:rsidRPr="005E6F5A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2019</w:t>
                            </w:r>
                            <w:r w:rsidR="005E6F5A" w:rsidRPr="005E6F5A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） 电信学院优秀毕业生（</w:t>
                            </w:r>
                            <w:r w:rsidR="005E6F5A" w:rsidRPr="005E6F5A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2022</w:t>
                            </w:r>
                            <w:r w:rsidR="005E6F5A" w:rsidRPr="005E6F5A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）</w:t>
                            </w:r>
                            <w:r w:rsidR="007809F5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等。</w:t>
                            </w:r>
                          </w:p>
                          <w:p w14:paraId="133C7A69" w14:textId="53862D28" w:rsidR="007809F5" w:rsidRPr="00EA0850" w:rsidRDefault="001332F8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ascii="楷体" w:eastAsia="楷体" w:hAnsi="楷体" w:hint="eastAsia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主修课程</w:t>
                            </w:r>
                            <w:r w:rsidR="007809F5" w:rsidRPr="00EA0850">
                              <w:rPr>
                                <w:rFonts w:eastAsia="楷体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 w:rsidR="008F4E53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C</w:t>
                            </w:r>
                            <w:r w:rsidR="005E6F5A" w:rsidRPr="005E6F5A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语言、数据结构、计算机网络、通信原理、信号与系统、数字信号、语音、图像处理</w:t>
                            </w:r>
                            <w:r w:rsidR="00EC5A2C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等</w:t>
                            </w:r>
                            <w:r w:rsidR="00AB5861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  <w:r w:rsidR="005E6F5A" w:rsidRPr="005E6F5A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7809F5" w:rsidRPr="005E6F5A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2439" id="_x0000_s1030" type="#_x0000_t202" style="position:absolute;left:0;text-align:left;margin-left:-8.45pt;margin-top:8.5pt;width:543pt;height:101.9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" filled="f" stroked="f">
                <v:textbox>
                  <w:txbxContent>
                    <w:p w14:paraId="2F67B5C5" w14:textId="3032A9B2" w:rsidR="007809F5" w:rsidRDefault="007809F5" w:rsidP="002F0D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403" w:firstLine="420"/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</w:pPr>
                      <w:r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18</w:t>
                      </w:r>
                      <w:r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.09</w:t>
                      </w:r>
                      <w:r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>~</w:t>
                      </w:r>
                      <w:r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202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2</w:t>
                      </w:r>
                      <w:r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.06</w:t>
                      </w:r>
                      <w:r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="00FE256A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华中科技大学</w:t>
                      </w:r>
                      <w:r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电子信息与通信学院</w:t>
                      </w:r>
                      <w:r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="00EC5A2C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电子信息</w:t>
                      </w:r>
                      <w:r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工程</w:t>
                      </w:r>
                      <w:r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Pr="00EA0850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学</w:t>
                      </w:r>
                      <w:r w:rsidRPr="00EA0850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士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     </w:t>
                      </w:r>
                    </w:p>
                    <w:p w14:paraId="04AD3585" w14:textId="523EB05F" w:rsidR="00715B94" w:rsidRPr="00715B94" w:rsidRDefault="00715B94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</w:pPr>
                      <w:r w:rsidRPr="00715B94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课程成绩</w:t>
                      </w:r>
                      <w:r w:rsidRPr="00715B94">
                        <w:rPr>
                          <w:rFonts w:eastAsia="楷体" w:hint="eastAsia"/>
                          <w:color w:val="000000"/>
                          <w:kern w:val="24"/>
                          <w:sz w:val="21"/>
                        </w:rPr>
                        <w:t>：</w:t>
                      </w:r>
                      <w:r w:rsidR="005E6F5A" w:rsidRPr="005E6F5A">
                        <w:rPr>
                          <w:rFonts w:eastAsia="楷体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87.7/100</w:t>
                      </w:r>
                      <w:r w:rsidR="005E6F5A">
                        <w:rPr>
                          <w:rFonts w:eastAsia="楷体"/>
                          <w:color w:val="000000"/>
                          <w:kern w:val="24"/>
                          <w:sz w:val="21"/>
                        </w:rPr>
                        <w:tab/>
                      </w:r>
                      <w:r w:rsidR="005E6F5A" w:rsidRPr="005E6F5A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排名</w:t>
                      </w:r>
                      <w:r w:rsidR="005E6F5A" w:rsidRPr="005E6F5A">
                        <w:rPr>
                          <w:rFonts w:eastAsia="楷体" w:hint="eastAsia"/>
                          <w:color w:val="000000"/>
                          <w:kern w:val="24"/>
                          <w:sz w:val="21"/>
                        </w:rPr>
                        <w:t>：</w:t>
                      </w:r>
                      <w:r w:rsidR="005E6F5A" w:rsidRPr="005E6F5A">
                        <w:rPr>
                          <w:rFonts w:eastAsia="楷体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38/177</w:t>
                      </w:r>
                    </w:p>
                    <w:p w14:paraId="38B502E2" w14:textId="670796A5" w:rsidR="007809F5" w:rsidRPr="005E6F5A" w:rsidRDefault="001332F8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</w:pPr>
                      <w:r w:rsidRPr="00EA0850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荣誉奖项</w:t>
                      </w:r>
                      <w:r w:rsidR="007809F5" w:rsidRPr="00EA0850">
                        <w:rPr>
                          <w:rFonts w:eastAsia="楷体" w:hint="eastAsia"/>
                          <w:color w:val="000000"/>
                          <w:kern w:val="24"/>
                          <w:sz w:val="21"/>
                        </w:rPr>
                        <w:t>：</w:t>
                      </w:r>
                      <w:r w:rsidR="006F2DC4" w:rsidRPr="006F2DC4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校级</w:t>
                      </w:r>
                      <w:r w:rsidR="005E6F5A" w:rsidRPr="005E6F5A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自强奖学金（</w:t>
                      </w:r>
                      <w:r w:rsidR="005E6F5A" w:rsidRPr="005E6F5A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2019</w:t>
                      </w:r>
                      <w:r w:rsidR="005E6F5A" w:rsidRPr="005E6F5A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、</w:t>
                      </w:r>
                      <w:r w:rsidR="005E6F5A" w:rsidRPr="005E6F5A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2020</w:t>
                      </w:r>
                      <w:r w:rsidR="005E6F5A" w:rsidRPr="005E6F5A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） 学习进步奖学金（</w:t>
                      </w:r>
                      <w:r w:rsidR="005E6F5A" w:rsidRPr="005E6F5A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2019</w:t>
                      </w:r>
                      <w:r w:rsidR="005E6F5A" w:rsidRPr="005E6F5A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） 电信学院优秀毕业生（</w:t>
                      </w:r>
                      <w:r w:rsidR="005E6F5A" w:rsidRPr="005E6F5A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2022</w:t>
                      </w:r>
                      <w:r w:rsidR="005E6F5A" w:rsidRPr="005E6F5A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）</w:t>
                      </w:r>
                      <w:r w:rsidR="007809F5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等。</w:t>
                      </w:r>
                    </w:p>
                    <w:p w14:paraId="133C7A69" w14:textId="53862D28" w:rsidR="007809F5" w:rsidRPr="00EA0850" w:rsidRDefault="001332F8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ascii="楷体" w:eastAsia="楷体" w:hAnsi="楷体" w:hint="eastAsia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主修课程</w:t>
                      </w:r>
                      <w:r w:rsidR="007809F5" w:rsidRPr="00EA0850">
                        <w:rPr>
                          <w:rFonts w:eastAsia="楷体"/>
                          <w:color w:val="000000"/>
                          <w:kern w:val="24"/>
                          <w:sz w:val="21"/>
                        </w:rPr>
                        <w:t>：</w:t>
                      </w:r>
                      <w:r w:rsidR="008F4E53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C</w:t>
                      </w:r>
                      <w:r w:rsidR="005E6F5A" w:rsidRPr="005E6F5A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语言、数据结构、计算机网络、通信原理、信号与系统、数字信号、语音、图像处理</w:t>
                      </w:r>
                      <w:r w:rsidR="00EC5A2C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等</w:t>
                      </w:r>
                      <w:r w:rsidR="00AB5861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。</w:t>
                      </w:r>
                      <w:r w:rsidR="005E6F5A" w:rsidRPr="005E6F5A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 xml:space="preserve"> </w:t>
                      </w:r>
                      <w:r w:rsidR="007809F5" w:rsidRPr="005E6F5A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70E5E4D" w14:textId="27BFC7A7" w:rsidR="0023166A" w:rsidRPr="007809F5" w:rsidRDefault="0023166A">
      <w:pPr>
        <w:adjustRightInd w:val="0"/>
        <w:snapToGrid w:val="0"/>
      </w:pPr>
    </w:p>
    <w:p w14:paraId="0D4490EF" w14:textId="411349F6" w:rsidR="0023166A" w:rsidRPr="007809F5" w:rsidRDefault="0023166A">
      <w:pPr>
        <w:adjustRightInd w:val="0"/>
        <w:snapToGrid w:val="0"/>
      </w:pPr>
    </w:p>
    <w:p w14:paraId="2537C7B3" w14:textId="7711BC3C" w:rsidR="005E6F5A" w:rsidRDefault="005E6F5A">
      <w:pPr>
        <w:adjustRightInd w:val="0"/>
        <w:snapToGrid w:val="0"/>
      </w:pPr>
    </w:p>
    <w:p w14:paraId="38749840" w14:textId="72D26AA4" w:rsidR="005E6F5A" w:rsidRDefault="005E6F5A">
      <w:pPr>
        <w:adjustRightInd w:val="0"/>
        <w:snapToGrid w:val="0"/>
      </w:pPr>
    </w:p>
    <w:p w14:paraId="12DB35E8" w14:textId="1E36458F" w:rsidR="005E6F5A" w:rsidRDefault="005E6F5A">
      <w:pPr>
        <w:adjustRightInd w:val="0"/>
        <w:snapToGrid w:val="0"/>
      </w:pPr>
    </w:p>
    <w:p w14:paraId="37D6AA90" w14:textId="358E012D" w:rsidR="005E6F5A" w:rsidRDefault="00C03F03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73117E6" wp14:editId="1F88280F">
                <wp:simplePos x="0" y="0"/>
                <wp:positionH relativeFrom="column">
                  <wp:posOffset>779788</wp:posOffset>
                </wp:positionH>
                <wp:positionV relativeFrom="paragraph">
                  <wp:posOffset>87745</wp:posOffset>
                </wp:positionV>
                <wp:extent cx="1120140" cy="471805"/>
                <wp:effectExtent l="0" t="0" r="0" b="0"/>
                <wp:wrapNone/>
                <wp:docPr id="2131065456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2A879550" w14:textId="5166668F" w:rsidR="00C056EB" w:rsidRPr="00C056EB" w:rsidRDefault="00C056EB" w:rsidP="00C056EB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</w:pPr>
                            <w:r w:rsidRPr="00C056EB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117E6" id="文本框 569" o:spid="_x0000_s1031" type="#_x0000_t202" style="position:absolute;left:0;text-align:left;margin-left:61.4pt;margin-top:6.9pt;width:88.2pt;height:37.15pt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fTiAEAAPk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" filled="f" stroked="f" strokeweight="1.25pt">
                <v:textbox>
                  <w:txbxContent>
                    <w:p w14:paraId="2A879550" w14:textId="5166668F" w:rsidR="00C056EB" w:rsidRPr="00C056EB" w:rsidRDefault="00C056EB" w:rsidP="00C056EB">
                      <w:pPr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</w:pPr>
                      <w:r w:rsidRPr="00C056EB"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3A6CEC53" w14:textId="1BB97A1A" w:rsidR="00C056EB" w:rsidRDefault="00C03F03" w:rsidP="00C056EB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27E7AE7" wp14:editId="345B3D36">
                <wp:simplePos x="0" y="0"/>
                <wp:positionH relativeFrom="column">
                  <wp:posOffset>461010</wp:posOffset>
                </wp:positionH>
                <wp:positionV relativeFrom="paragraph">
                  <wp:posOffset>24130</wp:posOffset>
                </wp:positionV>
                <wp:extent cx="323850" cy="323850"/>
                <wp:effectExtent l="0" t="0" r="0" b="0"/>
                <wp:wrapNone/>
                <wp:docPr id="1120262525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3A3CA05" id="Freeform 177" o:spid="_x0000_s1026" style="position:absolute;left:0;text-align:left;margin-left:36.3pt;margin-top:1.9pt;width:25.5pt;height:25.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black [3213]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781D0FD" w14:textId="0E330251" w:rsidR="00C056EB" w:rsidRPr="007809F5" w:rsidRDefault="00C056EB" w:rsidP="00C056EB">
      <w:pPr>
        <w:adjustRightInd w:val="0"/>
        <w:snapToGrid w:val="0"/>
      </w:pPr>
    </w:p>
    <w:p w14:paraId="7FB30B62" w14:textId="567020ED" w:rsidR="00C056EB" w:rsidRPr="007809F5" w:rsidRDefault="00BC0793" w:rsidP="00C056EB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8853D71" wp14:editId="7D642203">
                <wp:simplePos x="0" y="0"/>
                <wp:positionH relativeFrom="column">
                  <wp:posOffset>-100965</wp:posOffset>
                </wp:positionH>
                <wp:positionV relativeFrom="paragraph">
                  <wp:posOffset>86653</wp:posOffset>
                </wp:positionV>
                <wp:extent cx="6968490" cy="1570759"/>
                <wp:effectExtent l="0" t="0" r="0" b="0"/>
                <wp:wrapNone/>
                <wp:docPr id="361039039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570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E77F5E1" w14:textId="263B13ED" w:rsidR="00C056EB" w:rsidRPr="00763947" w:rsidRDefault="00505608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eastAsia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763947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编程语言</w:t>
                            </w:r>
                            <w:r w:rsidRPr="00763947">
                              <w:rPr>
                                <w:rFonts w:eastAsia="楷体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熟悉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C/C++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，熟练使用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C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的指针，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C++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的封装继承多态，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STL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常用容器，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C++11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常用特性；了解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python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、</w:t>
                            </w:r>
                            <w:proofErr w:type="spellStart"/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matlab</w:t>
                            </w:r>
                            <w:proofErr w:type="spellEnd"/>
                            <w:r w:rsidR="00C056EB" w:rsidRPr="00763947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105EC0FB" w14:textId="5BF0E2AB" w:rsidR="00763947" w:rsidRPr="00763947" w:rsidRDefault="00763947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763947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数据结构</w:t>
                            </w:r>
                            <w:r w:rsidRPr="00763947">
                              <w:rPr>
                                <w:rFonts w:eastAsia="楷体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熟悉常用的数据结构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(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链表、</w:t>
                            </w:r>
                            <w:proofErr w:type="gramStart"/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栈</w:t>
                            </w:r>
                            <w:proofErr w:type="gramEnd"/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、队列、二叉树等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)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，熟练使用贪心，动态规划等算法</w:t>
                            </w:r>
                            <w:r w:rsidRPr="00763947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50561B45" w14:textId="6A0FF682" w:rsidR="00891824" w:rsidRDefault="00891824" w:rsidP="00891824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763947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计算机网络</w:t>
                            </w:r>
                            <w:r w:rsidRPr="00763947">
                              <w:rPr>
                                <w:rFonts w:eastAsia="楷体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熟悉计算机网络常见协议，如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TCP/I</w:t>
                            </w:r>
                            <w:r w:rsidR="008B3A2A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P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等，</w:t>
                            </w:r>
                            <w:r w:rsidR="002F5C3F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了解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网络通信原理与数据传输规则</w:t>
                            </w:r>
                            <w:r w:rsidRPr="00763947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320D009A" w14:textId="37DCEA43" w:rsidR="008B3A2A" w:rsidRPr="00891824" w:rsidRDefault="008B3A2A" w:rsidP="00891824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英语：</w:t>
                            </w:r>
                            <w:r w:rsidRPr="004728D3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CET-4</w:t>
                            </w:r>
                            <w:r w:rsidRPr="004728D3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（</w:t>
                            </w:r>
                            <w:r w:rsidRPr="004728D3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589</w:t>
                            </w:r>
                            <w:r w:rsidRPr="004728D3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）、</w:t>
                            </w:r>
                            <w:r w:rsidRPr="004728D3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CET-6</w:t>
                            </w:r>
                            <w:r w:rsidRPr="004728D3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（</w:t>
                            </w:r>
                            <w:r w:rsidRPr="004728D3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531</w:t>
                            </w:r>
                            <w:r w:rsidRPr="004728D3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）</w:t>
                            </w:r>
                            <w:r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3AF79133" w14:textId="26C48FAC" w:rsidR="00C056EB" w:rsidRPr="00763947" w:rsidRDefault="00763947" w:rsidP="00D32312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763947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其他</w:t>
                            </w:r>
                            <w:r w:rsidRPr="00763947">
                              <w:rPr>
                                <w:rFonts w:eastAsia="楷体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掌握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Git</w:t>
                            </w:r>
                            <w:r w:rsidR="008A0738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版本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控制工具；熟悉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Markdown</w:t>
                            </w:r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、</w:t>
                            </w:r>
                            <w:proofErr w:type="spellStart"/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LaTex</w:t>
                            </w:r>
                            <w:proofErr w:type="spellEnd"/>
                            <w:r w:rsidRPr="00763947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文本排版工具</w:t>
                            </w:r>
                            <w:r w:rsidR="00C873F8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3D71" id="文本框 94" o:spid="_x0000_s1032" type="#_x0000_t202" style="position:absolute;left:0;text-align:left;margin-left:-7.95pt;margin-top:6.8pt;width:548.7pt;height:123.7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" filled="f" stroked="f">
                <v:textbox>
                  <w:txbxContent>
                    <w:p w14:paraId="2E77F5E1" w14:textId="263B13ED" w:rsidR="00C056EB" w:rsidRPr="00763947" w:rsidRDefault="00505608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eastAsia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763947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编程语言</w:t>
                      </w:r>
                      <w:r w:rsidRPr="00763947">
                        <w:rPr>
                          <w:rFonts w:eastAsia="楷体"/>
                          <w:color w:val="000000"/>
                          <w:kern w:val="24"/>
                          <w:sz w:val="21"/>
                        </w:rPr>
                        <w:t>：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熟悉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C/C++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，熟练使用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C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的指针，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C++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的封装继承多态，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STL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常用容器，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C++11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常用特性；了解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python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、</w:t>
                      </w:r>
                      <w:proofErr w:type="spellStart"/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matlab</w:t>
                      </w:r>
                      <w:proofErr w:type="spellEnd"/>
                      <w:r w:rsidR="00C056EB" w:rsidRPr="00763947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105EC0FB" w14:textId="5BF0E2AB" w:rsidR="00763947" w:rsidRPr="00763947" w:rsidRDefault="00763947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</w:pPr>
                      <w:r w:rsidRPr="00763947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数据结构</w:t>
                      </w:r>
                      <w:r w:rsidRPr="00763947">
                        <w:rPr>
                          <w:rFonts w:eastAsia="楷体"/>
                          <w:color w:val="000000"/>
                          <w:kern w:val="24"/>
                          <w:sz w:val="21"/>
                        </w:rPr>
                        <w:t>：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熟悉常用的数据结构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(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链表、</w:t>
                      </w:r>
                      <w:proofErr w:type="gramStart"/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栈</w:t>
                      </w:r>
                      <w:proofErr w:type="gramEnd"/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、队列、二叉树等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)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，熟练使用贪心，动态规划等算法</w:t>
                      </w:r>
                      <w:r w:rsidRPr="00763947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14:paraId="50561B45" w14:textId="6A0FF682" w:rsidR="00891824" w:rsidRDefault="00891824" w:rsidP="00891824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</w:pPr>
                      <w:r w:rsidRPr="00763947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计算机网络</w:t>
                      </w:r>
                      <w:r w:rsidRPr="00763947">
                        <w:rPr>
                          <w:rFonts w:eastAsia="楷体"/>
                          <w:color w:val="000000"/>
                          <w:kern w:val="24"/>
                          <w:sz w:val="21"/>
                        </w:rPr>
                        <w:t>：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熟悉计算机网络常见协议，如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TCP/I</w:t>
                      </w:r>
                      <w:r w:rsidR="008B3A2A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P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等，</w:t>
                      </w:r>
                      <w:r w:rsidR="002F5C3F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了解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网络通信原理与数据传输规则</w:t>
                      </w:r>
                      <w:r w:rsidRPr="00763947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14:paraId="320D009A" w14:textId="37DCEA43" w:rsidR="008B3A2A" w:rsidRPr="00891824" w:rsidRDefault="008B3A2A" w:rsidP="00891824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英语：</w:t>
                      </w:r>
                      <w:r w:rsidRPr="004728D3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CET-4</w:t>
                      </w:r>
                      <w:r w:rsidRPr="004728D3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（</w:t>
                      </w:r>
                      <w:r w:rsidRPr="004728D3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589</w:t>
                      </w:r>
                      <w:r w:rsidRPr="004728D3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）、</w:t>
                      </w:r>
                      <w:r w:rsidRPr="004728D3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CET-6</w:t>
                      </w:r>
                      <w:r w:rsidRPr="004728D3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（</w:t>
                      </w:r>
                      <w:r w:rsidRPr="004728D3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531</w:t>
                      </w:r>
                      <w:r w:rsidRPr="004728D3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）</w:t>
                      </w:r>
                      <w:r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；</w:t>
                      </w:r>
                    </w:p>
                    <w:p w14:paraId="3AF79133" w14:textId="26C48FAC" w:rsidR="00C056EB" w:rsidRPr="00763947" w:rsidRDefault="00763947" w:rsidP="00D32312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</w:pPr>
                      <w:r w:rsidRPr="00763947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其他</w:t>
                      </w:r>
                      <w:r w:rsidRPr="00763947">
                        <w:rPr>
                          <w:rFonts w:eastAsia="楷体"/>
                          <w:color w:val="000000"/>
                          <w:kern w:val="24"/>
                          <w:sz w:val="21"/>
                        </w:rPr>
                        <w:t>：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掌握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Git</w:t>
                      </w:r>
                      <w:r w:rsidR="008A0738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版本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控制工具；熟悉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Markdown</w:t>
                      </w:r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、</w:t>
                      </w:r>
                      <w:proofErr w:type="spellStart"/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LaTex</w:t>
                      </w:r>
                      <w:proofErr w:type="spellEnd"/>
                      <w:r w:rsidRPr="00763947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文本排版工具</w:t>
                      </w:r>
                      <w:r w:rsidR="00C873F8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C03F03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66C05CE" wp14:editId="2E7E27D8">
                <wp:simplePos x="0" y="0"/>
                <wp:positionH relativeFrom="column">
                  <wp:posOffset>553085</wp:posOffset>
                </wp:positionH>
                <wp:positionV relativeFrom="paragraph">
                  <wp:posOffset>87302</wp:posOffset>
                </wp:positionV>
                <wp:extent cx="6370655" cy="1270"/>
                <wp:effectExtent l="0" t="0" r="30480" b="36830"/>
                <wp:wrapNone/>
                <wp:docPr id="62569389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65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A8ABE" id="直接连接符 1" o:spid="_x0000_s1026" style="position:absolute;left:0;text-align:lef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5pt,6.85pt" to="545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" strokecolor="black [3213]" strokeweight="1.5pt"/>
            </w:pict>
          </mc:Fallback>
        </mc:AlternateContent>
      </w:r>
    </w:p>
    <w:p w14:paraId="12C8A9A3" w14:textId="3D21D834" w:rsidR="00C056EB" w:rsidRPr="007809F5" w:rsidRDefault="00C056EB" w:rsidP="00C056EB"/>
    <w:p w14:paraId="37208F95" w14:textId="225FB6A9" w:rsidR="00C056EB" w:rsidRPr="007809F5" w:rsidRDefault="00C056EB" w:rsidP="00C056EB"/>
    <w:p w14:paraId="3E5B997D" w14:textId="6B0A22B9" w:rsidR="005E6F5A" w:rsidRDefault="005E6F5A" w:rsidP="00C056EB">
      <w:pPr>
        <w:tabs>
          <w:tab w:val="left" w:pos="1590"/>
        </w:tabs>
        <w:adjustRightInd w:val="0"/>
        <w:snapToGrid w:val="0"/>
      </w:pPr>
    </w:p>
    <w:p w14:paraId="63B2DDBB" w14:textId="75E93278" w:rsidR="005E6F5A" w:rsidRDefault="005E6F5A">
      <w:pPr>
        <w:adjustRightInd w:val="0"/>
        <w:snapToGrid w:val="0"/>
      </w:pPr>
    </w:p>
    <w:p w14:paraId="41E40388" w14:textId="17BF54F3" w:rsidR="005E6F5A" w:rsidRDefault="005E6F5A">
      <w:pPr>
        <w:adjustRightInd w:val="0"/>
        <w:snapToGrid w:val="0"/>
      </w:pPr>
    </w:p>
    <w:p w14:paraId="35B4BAB6" w14:textId="47D3C24B" w:rsidR="005E6F5A" w:rsidRDefault="005E6F5A">
      <w:pPr>
        <w:adjustRightInd w:val="0"/>
        <w:snapToGrid w:val="0"/>
      </w:pPr>
    </w:p>
    <w:p w14:paraId="4C884AD0" w14:textId="77613C64" w:rsidR="005E6F5A" w:rsidRDefault="005E6F5A">
      <w:pPr>
        <w:adjustRightInd w:val="0"/>
        <w:snapToGrid w:val="0"/>
      </w:pPr>
    </w:p>
    <w:p w14:paraId="6E4E2E28" w14:textId="7B86CCDF" w:rsidR="005E6F5A" w:rsidRDefault="00BC0793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17A872A" wp14:editId="06CBD735">
                <wp:simplePos x="0" y="0"/>
                <wp:positionH relativeFrom="column">
                  <wp:posOffset>784998</wp:posOffset>
                </wp:positionH>
                <wp:positionV relativeFrom="paragraph">
                  <wp:posOffset>140381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46C7E65D" w14:textId="77777777" w:rsidR="00636FEC" w:rsidRPr="000A418F" w:rsidRDefault="00636FEC" w:rsidP="00636FEC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项目</w:t>
                            </w:r>
                            <w:r w:rsidRPr="000A418F"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A872A" id="文本框 557" o:spid="_x0000_s1033" type="#_x0000_t202" style="position:absolute;left:0;text-align:left;margin-left:61.8pt;margin-top:11.05pt;width:89.35pt;height:37.15pt;z-index:25173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QDig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" filled="f" stroked="f" strokeweight="1.25pt">
                <v:textbox>
                  <w:txbxContent>
                    <w:p w14:paraId="46C7E65D" w14:textId="77777777" w:rsidR="00636FEC" w:rsidRPr="000A418F" w:rsidRDefault="00636FEC" w:rsidP="00636FEC">
                      <w:pPr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项目</w:t>
                      </w:r>
                      <w:r w:rsidRPr="000A418F"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21C0B2F" w14:textId="67D89987" w:rsidR="00636FEC" w:rsidRDefault="00BC0793" w:rsidP="00636FEC">
      <w:pPr>
        <w:adjustRightInd w:val="0"/>
        <w:snapToGrid w:val="0"/>
      </w:pP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BE9F43A" wp14:editId="40124C16">
                <wp:simplePos x="0" y="0"/>
                <wp:positionH relativeFrom="column">
                  <wp:posOffset>463242</wp:posOffset>
                </wp:positionH>
                <wp:positionV relativeFrom="paragraph">
                  <wp:posOffset>68586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4651112" id="Freeform 177" o:spid="_x0000_s1026" style="position:absolute;left:0;text-align:left;margin-left:36.5pt;margin-top:5.4pt;width:25.5pt;height:25.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black [3213]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8E5BED4" w14:textId="4281E79A" w:rsidR="00636FEC" w:rsidRPr="007809F5" w:rsidRDefault="00636FEC" w:rsidP="00636FEC">
      <w:pPr>
        <w:adjustRightInd w:val="0"/>
        <w:snapToGrid w:val="0"/>
      </w:pPr>
    </w:p>
    <w:p w14:paraId="70D679B2" w14:textId="0BAD5581" w:rsidR="00636FEC" w:rsidRPr="007809F5" w:rsidRDefault="002D0CBE" w:rsidP="00636FEC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3FCD362" wp14:editId="6F9C44A8">
                <wp:simplePos x="0" y="0"/>
                <wp:positionH relativeFrom="column">
                  <wp:posOffset>543070</wp:posOffset>
                </wp:positionH>
                <wp:positionV relativeFrom="paragraph">
                  <wp:posOffset>109855</wp:posOffset>
                </wp:positionV>
                <wp:extent cx="6370655" cy="1270"/>
                <wp:effectExtent l="0" t="0" r="30480" b="36830"/>
                <wp:wrapNone/>
                <wp:docPr id="87754089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65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EFB39" id="直接连接符 1" o:spid="_x0000_s1026" style="position:absolute;left:0;text-align:lef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8.65pt" to="544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" strokecolor="black [3213]" strokeweight="1.5pt"/>
            </w:pict>
          </mc:Fallback>
        </mc:AlternateContent>
      </w:r>
      <w:r w:rsidR="00BC0793" w:rsidRPr="007809F5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2D80363" wp14:editId="47DC7363">
                <wp:simplePos x="0" y="0"/>
                <wp:positionH relativeFrom="column">
                  <wp:posOffset>-108912</wp:posOffset>
                </wp:positionH>
                <wp:positionV relativeFrom="paragraph">
                  <wp:posOffset>83041</wp:posOffset>
                </wp:positionV>
                <wp:extent cx="7115175" cy="4301655"/>
                <wp:effectExtent l="0" t="0" r="0" b="381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430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16DDED0" w14:textId="2EB84CEA" w:rsidR="00636FEC" w:rsidRPr="00D32312" w:rsidRDefault="00636FEC" w:rsidP="002D0CBE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629" w:firstLine="211"/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</w:pPr>
                            <w:r w:rsidRPr="00D32312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22</w:t>
                            </w:r>
                            <w:r w:rsidRPr="00D32312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.</w:t>
                            </w:r>
                            <w:r w:rsidRPr="00B23855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9</w:t>
                            </w:r>
                            <w:r w:rsidRPr="00D32312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Pr="00D32312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>卫星互联网</w:t>
                            </w:r>
                            <w:r w:rsidR="003F3CC2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路由与</w:t>
                            </w:r>
                            <w:r w:rsidRPr="00D32312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>资源分配算法设计（python）</w:t>
                            </w:r>
                          </w:p>
                          <w:p w14:paraId="7462EB67" w14:textId="30F3715B" w:rsidR="00A26FB7" w:rsidRDefault="00636FEC" w:rsidP="00636FE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8854AA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项目概述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：</w:t>
                            </w:r>
                            <w:r w:rsidR="00A26FB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针对低轨卫星星座通信中存在的</w:t>
                            </w:r>
                            <w:r w:rsidR="00A26FB7" w:rsidRPr="007120D9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资源不足</w:t>
                            </w:r>
                            <w:r w:rsidR="00A26FB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和</w:t>
                            </w:r>
                            <w:r w:rsidR="00A26FB7" w:rsidRPr="007120D9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资源碎片化</w:t>
                            </w:r>
                            <w:r w:rsidR="00A26FB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问题</w:t>
                            </w:r>
                            <w:r w:rsidR="00EA548F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</w:t>
                            </w:r>
                            <w:r w:rsidR="00BA63D6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提出了一种</w:t>
                            </w:r>
                            <w:r w:rsidR="00BA63D6" w:rsidRPr="006F6A38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基于</w:t>
                            </w:r>
                            <w:r w:rsidR="00BA63D6" w:rsidRPr="006F6A38">
                              <w:rPr>
                                <w:rFonts w:eastAsia="微软雅黑"/>
                                <w:b/>
                                <w:color w:val="262626"/>
                                <w:kern w:val="24"/>
                                <w:sz w:val="21"/>
                              </w:rPr>
                              <w:t>Actor</w:t>
                            </w:r>
                            <w:r w:rsidR="00BA63D6" w:rsidRPr="006F6A38">
                              <w:rPr>
                                <w:rFonts w:eastAsia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-Critic</w:t>
                            </w:r>
                            <w:r w:rsidR="00BA63D6" w:rsidRPr="006F6A38">
                              <w:rPr>
                                <w:rFonts w:eastAsia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的路由与资源管理算法</w:t>
                            </w:r>
                            <w:r w:rsidR="000505F7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</w:t>
                            </w:r>
                            <w:r w:rsidR="00072C64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有效</w:t>
                            </w:r>
                            <w:r w:rsidR="00D75EBA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缓解了资源碎片化对网络性能的影响，提</w:t>
                            </w:r>
                            <w:r w:rsidR="00510C59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高</w:t>
                            </w:r>
                            <w:r w:rsidR="00D75EBA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了通信系统的资源利用率</w:t>
                            </w:r>
                            <w:r w:rsidR="00D0444B">
                              <w:rPr>
                                <w:rFonts w:eastAsia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14:paraId="203DE8E3" w14:textId="5556CFF8" w:rsidR="00636FEC" w:rsidRPr="00846D7B" w:rsidRDefault="00636FEC" w:rsidP="00636FE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B23855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详细内容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：</w:t>
                            </w:r>
                            <w:r w:rsidRPr="00B067D3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1. </w:t>
                            </w:r>
                            <w:r w:rsidRPr="00B067D3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资源分配场景建模</w:t>
                            </w:r>
                            <w:r w:rsidRPr="00C6112B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 w:rsidRPr="000E39D6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构建</w:t>
                            </w:r>
                            <w:r w:rsidR="00CB45E5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实时变化的</w:t>
                            </w:r>
                            <w:r w:rsidR="002B2FF3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低轨卫星</w:t>
                            </w:r>
                            <w:r w:rsidR="00CB45E5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星座拓扑</w:t>
                            </w:r>
                            <w:r w:rsidRPr="000E39D6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，将</w:t>
                            </w:r>
                            <w:r w:rsidR="00045020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路由和</w:t>
                            </w:r>
                            <w:r w:rsidRPr="000E39D6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资源分配问题抽象为一个</w:t>
                            </w:r>
                            <w:r w:rsidR="003E4BE3" w:rsidRPr="00A77CA4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波分路由问题</w:t>
                            </w:r>
                            <w:r w:rsidR="001273CA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；</w:t>
                            </w:r>
                            <w:r w:rsidRPr="000E39D6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6336EC"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2. </w:t>
                            </w:r>
                            <w:r w:rsidR="00C6112B" w:rsidRPr="00C6112B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业务建模</w:t>
                            </w:r>
                            <w:r w:rsidR="00C6112B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 w:rsidR="00F729BF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用</w:t>
                            </w:r>
                            <w:r w:rsidR="001273CA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波长占用数、时延容忍度等变量描述多种类型的业务；</w:t>
                            </w:r>
                            <w:r w:rsidR="001273CA" w:rsidRPr="001273CA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 xml:space="preserve">3. </w:t>
                            </w:r>
                            <w:r w:rsidR="001273CA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算法求解：</w:t>
                            </w:r>
                            <w:r w:rsidR="00967AFA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使用</w:t>
                            </w:r>
                            <w:proofErr w:type="spellStart"/>
                            <w:r w:rsidR="002956C3" w:rsidRPr="002956C3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PySCIPOpt</w:t>
                            </w:r>
                            <w:proofErr w:type="spellEnd"/>
                            <w:r w:rsidR="002956C3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、启发式算法和</w:t>
                            </w:r>
                            <w:r w:rsidR="002956C3" w:rsidRPr="002956C3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基于</w:t>
                            </w:r>
                            <w:r w:rsidR="002956C3" w:rsidRPr="002956C3">
                              <w:rPr>
                                <w:rFonts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Actor</w:t>
                            </w:r>
                            <w:r w:rsidR="002956C3" w:rsidRPr="002956C3">
                              <w:rPr>
                                <w:rFonts w:eastAsia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-Critic</w:t>
                            </w:r>
                            <w:r w:rsidR="002956C3" w:rsidRPr="002956C3">
                              <w:rPr>
                                <w:rFonts w:eastAsia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的强化学习算法</w:t>
                            </w:r>
                            <w:r w:rsidR="001B01EB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1"/>
                              </w:rPr>
                              <w:t>求解优化问题。</w:t>
                            </w:r>
                            <w:r w:rsidR="00032319" w:rsidRPr="00032319">
                              <w:rPr>
                                <w:rFonts w:eastAsia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4. </w:t>
                            </w:r>
                            <w:r w:rsidR="00032319">
                              <w:rPr>
                                <w:rFonts w:eastAsia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算法效果</w:t>
                            </w:r>
                            <w:r w:rsidR="002669F6">
                              <w:rPr>
                                <w:rFonts w:eastAsia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：</w:t>
                            </w:r>
                            <w:r w:rsidR="002669F6" w:rsidRPr="002669F6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1"/>
                              </w:rPr>
                              <w:t>流量阻塞率可降低</w:t>
                            </w:r>
                            <w:r w:rsidR="00DD174F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1"/>
                              </w:rPr>
                              <w:t>1</w:t>
                            </w:r>
                            <w:r w:rsidR="002669F6" w:rsidRPr="002669F6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1"/>
                              </w:rPr>
                              <w:t>2.5%</w:t>
                            </w:r>
                            <w:r w:rsidR="002669F6" w:rsidRPr="002669F6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1"/>
                              </w:rPr>
                              <w:t>，波长利用率可提高</w:t>
                            </w:r>
                            <w:r w:rsidR="00F37967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1"/>
                              </w:rPr>
                              <w:t>0.9</w:t>
                            </w:r>
                            <w:r w:rsidR="002669F6" w:rsidRPr="002669F6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1"/>
                              </w:rPr>
                              <w:t>%</w:t>
                            </w:r>
                            <w:r w:rsidR="00583805">
                              <w:rPr>
                                <w:rFonts w:eastAsia="微软雅黑" w:hint="eastAsia"/>
                                <w:color w:val="262626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14:paraId="3C16B66F" w14:textId="089CAEB0" w:rsidR="00846D7B" w:rsidRPr="002A3B76" w:rsidRDefault="00846D7B" w:rsidP="00846D7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2" w:firstLine="420"/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</w:pPr>
                            <w:r w:rsidRPr="002A3B76"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2022.09~至今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ab/>
                            </w:r>
                            <w:r w:rsidRPr="002A3B76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>星地融合网络场景可视化平台（</w:t>
                            </w:r>
                            <w:proofErr w:type="spellStart"/>
                            <w:r w:rsidRPr="002A3B76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>c++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kern w:val="24"/>
                                <w:sz w:val="21"/>
                              </w:rPr>
                              <w:t>、UE5</w:t>
                            </w:r>
                            <w:r w:rsidRPr="002A3B76">
                              <w:rPr>
                                <w:rFonts w:ascii="微软雅黑" w:eastAsia="微软雅黑" w:hAnsi="微软雅黑"/>
                                <w:b/>
                                <w:kern w:val="24"/>
                                <w:sz w:val="21"/>
                              </w:rPr>
                              <w:t>）</w:t>
                            </w:r>
                          </w:p>
                          <w:p w14:paraId="4E619D9C" w14:textId="77777777" w:rsidR="00846D7B" w:rsidRPr="007A23ED" w:rsidRDefault="00846D7B" w:rsidP="00846D7B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8854AA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项目概述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基于</w:t>
                            </w:r>
                            <w:r w:rsidRPr="00465B42">
                              <w:rPr>
                                <w:b/>
                                <w:bCs/>
                                <w:shd w:val="clear" w:color="auto" w:fill="FFFFFF"/>
                              </w:rPr>
                              <w:t>Unreal Engine 5</w:t>
                            </w:r>
                            <w:r w:rsidRPr="00465B42">
                              <w:rPr>
                                <w:rFonts w:hint="eastAsia"/>
                                <w:b/>
                                <w:bCs/>
                                <w:shd w:val="clear" w:color="auto" w:fill="FFFFFF"/>
                              </w:rPr>
                              <w:t>(UE5)</w:t>
                            </w:r>
                            <w:r w:rsidRPr="00D32312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实现</w:t>
                            </w:r>
                            <w:r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低轨</w:t>
                            </w:r>
                            <w:r w:rsidRPr="00D32312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卫星网络的</w:t>
                            </w:r>
                            <w:r w:rsidRPr="00D32312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3D</w:t>
                            </w:r>
                            <w:r w:rsidRPr="00D32312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交互式场景生成，</w:t>
                            </w:r>
                            <w:r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搭建用于展示低轨卫星星座拓扑、星间路由算法、星间和星地资源分配算法的星地融合场景的可视化平台。</w:t>
                            </w:r>
                          </w:p>
                          <w:p w14:paraId="1744A0D3" w14:textId="4348FFDC" w:rsidR="00846D7B" w:rsidRPr="00A4161E" w:rsidRDefault="00846D7B" w:rsidP="00A416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个人职责：</w:t>
                            </w:r>
                            <w:r w:rsidR="00433967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 xml:space="preserve">1.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星间链路</w:t>
                            </w:r>
                            <w:r w:rsidR="00CE713A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可视化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考虑到星间链路的动态性，将链路布局为长期链路和临时链路，</w:t>
                            </w:r>
                            <w:r w:rsidR="001B524A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低轨卫星星座中的卫星可以实时建立和断开链路</w:t>
                            </w:r>
                            <w:r w:rsidR="00044901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在平台</w:t>
                            </w:r>
                            <w:r w:rsidR="00535B9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上实时展示卫星的运动状态、网络的实时拓扑状态和链路的剩余寿命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  <w:r w:rsidR="00C962D0"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  <w:t>2. 资源管理可视化：</w:t>
                            </w:r>
                            <w:r w:rsidR="00A4161E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为星间路由和资源管理算法</w:t>
                            </w:r>
                            <w:r w:rsidR="00F90FAF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提供</w:t>
                            </w:r>
                            <w:r w:rsidR="004725B5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Python</w:t>
                            </w:r>
                            <w:r w:rsidR="00B97BD5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接口</w:t>
                            </w:r>
                            <w:r w:rsidR="0021229D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，</w:t>
                            </w:r>
                            <w:r w:rsidR="003F218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算法根据实时的网络拓扑和业务需求提供路由和资源分配方案，将方案的</w:t>
                            </w:r>
                            <w:r w:rsidR="00F9238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执行过程和结果实时展示在平台上。</w:t>
                            </w:r>
                          </w:p>
                          <w:p w14:paraId="72B2453A" w14:textId="77777777" w:rsidR="00846D7B" w:rsidRPr="00846D7B" w:rsidRDefault="00846D7B" w:rsidP="00846D7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2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3396419" w14:textId="77777777" w:rsidR="00636FEC" w:rsidRPr="000E39D6" w:rsidRDefault="00636FEC" w:rsidP="00636FE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/>
                              <w:jc w:val="both"/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80363" id="矩形 25" o:spid="_x0000_s1034" style="position:absolute;left:0;text-align:left;margin-left:-8.6pt;margin-top:6.55pt;width:560.25pt;height:338.7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" filled="f" stroked="f">
                <v:textbox>
                  <w:txbxContent>
                    <w:p w14:paraId="416DDED0" w14:textId="2EB84CEA" w:rsidR="00636FEC" w:rsidRPr="00D32312" w:rsidRDefault="00636FEC" w:rsidP="002D0CBE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629" w:firstLine="211"/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</w:pPr>
                      <w:r w:rsidRPr="00D32312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22</w:t>
                      </w:r>
                      <w:r w:rsidRPr="00D32312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.</w:t>
                      </w:r>
                      <w:r w:rsidRPr="00B23855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9</w:t>
                      </w:r>
                      <w:r w:rsidRPr="00D32312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Pr="00D32312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>卫星互联网</w:t>
                      </w:r>
                      <w:r w:rsidR="003F3CC2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路由与</w:t>
                      </w:r>
                      <w:r w:rsidRPr="00D32312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>资源分配算法设计（python）</w:t>
                      </w:r>
                    </w:p>
                    <w:p w14:paraId="7462EB67" w14:textId="30F3715B" w:rsidR="00A26FB7" w:rsidRDefault="00636FEC" w:rsidP="00636FE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</w:pPr>
                      <w:r w:rsidRPr="008854AA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项目概述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：</w:t>
                      </w:r>
                      <w:r w:rsidR="00A26FB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针对低轨卫星星座通信中存在的</w:t>
                      </w:r>
                      <w:r w:rsidR="00A26FB7" w:rsidRPr="007120D9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资源不足</w:t>
                      </w:r>
                      <w:r w:rsidR="00A26FB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和</w:t>
                      </w:r>
                      <w:r w:rsidR="00A26FB7" w:rsidRPr="007120D9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资源碎片化</w:t>
                      </w:r>
                      <w:r w:rsidR="00A26FB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问题</w:t>
                      </w:r>
                      <w:r w:rsidR="00EA548F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</w:t>
                      </w:r>
                      <w:r w:rsidR="00BA63D6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提出了一种</w:t>
                      </w:r>
                      <w:r w:rsidR="00BA63D6" w:rsidRPr="006F6A38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基于</w:t>
                      </w:r>
                      <w:r w:rsidR="00BA63D6" w:rsidRPr="006F6A38">
                        <w:rPr>
                          <w:rFonts w:eastAsia="微软雅黑"/>
                          <w:b/>
                          <w:color w:val="262626"/>
                          <w:kern w:val="24"/>
                          <w:sz w:val="21"/>
                        </w:rPr>
                        <w:t>Actor</w:t>
                      </w:r>
                      <w:r w:rsidR="00BA63D6" w:rsidRPr="006F6A38">
                        <w:rPr>
                          <w:rFonts w:eastAsia="微软雅黑" w:hint="eastAsia"/>
                          <w:b/>
                          <w:color w:val="262626"/>
                          <w:kern w:val="24"/>
                          <w:sz w:val="21"/>
                        </w:rPr>
                        <w:t>-Critic</w:t>
                      </w:r>
                      <w:r w:rsidR="00BA63D6" w:rsidRPr="006F6A38">
                        <w:rPr>
                          <w:rFonts w:eastAsia="微软雅黑" w:hint="eastAsia"/>
                          <w:b/>
                          <w:color w:val="262626"/>
                          <w:kern w:val="24"/>
                          <w:sz w:val="21"/>
                        </w:rPr>
                        <w:t>的路由与资源管理算法</w:t>
                      </w:r>
                      <w:r w:rsidR="000505F7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</w:t>
                      </w:r>
                      <w:r w:rsidR="00072C64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1"/>
                        </w:rPr>
                        <w:t>有效</w:t>
                      </w:r>
                      <w:r w:rsidR="00D75EBA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1"/>
                        </w:rPr>
                        <w:t>缓解了资源碎片化对网络性能的影响，提</w:t>
                      </w:r>
                      <w:r w:rsidR="00510C59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1"/>
                        </w:rPr>
                        <w:t>高</w:t>
                      </w:r>
                      <w:r w:rsidR="00D75EBA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1"/>
                        </w:rPr>
                        <w:t>了通信系统的资源利用率</w:t>
                      </w:r>
                      <w:r w:rsidR="00D0444B">
                        <w:rPr>
                          <w:rFonts w:eastAsia="微软雅黑" w:hint="eastAsia"/>
                          <w:bCs/>
                          <w:color w:val="262626"/>
                          <w:kern w:val="24"/>
                          <w:sz w:val="21"/>
                        </w:rPr>
                        <w:t>。</w:t>
                      </w:r>
                    </w:p>
                    <w:p w14:paraId="203DE8E3" w14:textId="5556CFF8" w:rsidR="00636FEC" w:rsidRPr="00846D7B" w:rsidRDefault="00636FEC" w:rsidP="00636FE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</w:pPr>
                      <w:r w:rsidRPr="00B23855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详细内容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：</w:t>
                      </w:r>
                      <w:r w:rsidRPr="00B067D3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1. </w:t>
                      </w:r>
                      <w:r w:rsidRPr="00B067D3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资源分配场景建模</w:t>
                      </w:r>
                      <w:r w:rsidRPr="00C6112B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>：</w:t>
                      </w:r>
                      <w:r w:rsidRPr="000E39D6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构建</w:t>
                      </w:r>
                      <w:r w:rsidR="00CB45E5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实时变化的</w:t>
                      </w:r>
                      <w:r w:rsidR="002B2FF3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低轨卫星</w:t>
                      </w:r>
                      <w:r w:rsidR="00CB45E5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星座拓扑</w:t>
                      </w:r>
                      <w:r w:rsidRPr="000E39D6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，将</w:t>
                      </w:r>
                      <w:r w:rsidR="00045020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路由和</w:t>
                      </w:r>
                      <w:r w:rsidRPr="000E39D6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资源分配问题抽象为一个</w:t>
                      </w:r>
                      <w:r w:rsidR="003E4BE3" w:rsidRPr="00A77CA4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波分路由问题</w:t>
                      </w:r>
                      <w:r w:rsidR="001273CA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；</w:t>
                      </w:r>
                      <w:r w:rsidRPr="000E39D6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 xml:space="preserve"> </w:t>
                      </w:r>
                      <w:r w:rsidRPr="006336EC"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2. </w:t>
                      </w:r>
                      <w:r w:rsidR="00C6112B" w:rsidRPr="00C6112B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业务建模</w:t>
                      </w:r>
                      <w:r w:rsidR="00C6112B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：</w:t>
                      </w:r>
                      <w:r w:rsidR="00F729BF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用</w:t>
                      </w:r>
                      <w:r w:rsidR="001273CA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波长占用数、时延容忍度等变量描述多种类型的业务；</w:t>
                      </w:r>
                      <w:r w:rsidR="001273CA" w:rsidRPr="001273CA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 xml:space="preserve">3. </w:t>
                      </w:r>
                      <w:r w:rsidR="001273CA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算法求解：</w:t>
                      </w:r>
                      <w:r w:rsidR="00967AFA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使用</w:t>
                      </w:r>
                      <w:proofErr w:type="spellStart"/>
                      <w:r w:rsidR="002956C3" w:rsidRPr="002956C3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PySCIPOpt</w:t>
                      </w:r>
                      <w:proofErr w:type="spellEnd"/>
                      <w:r w:rsidR="002956C3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、启发式算法和</w:t>
                      </w:r>
                      <w:r w:rsidR="002956C3" w:rsidRPr="002956C3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基于</w:t>
                      </w:r>
                      <w:r w:rsidR="002956C3" w:rsidRPr="002956C3">
                        <w:rPr>
                          <w:rFonts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Actor</w:t>
                      </w:r>
                      <w:r w:rsidR="002956C3" w:rsidRPr="002956C3">
                        <w:rPr>
                          <w:rFonts w:eastAsia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-Critic</w:t>
                      </w:r>
                      <w:r w:rsidR="002956C3" w:rsidRPr="002956C3">
                        <w:rPr>
                          <w:rFonts w:eastAsia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的强化学习算法</w:t>
                      </w:r>
                      <w:r w:rsidR="001B01EB">
                        <w:rPr>
                          <w:rFonts w:eastAsia="微软雅黑" w:hint="eastAsia"/>
                          <w:color w:val="262626"/>
                          <w:kern w:val="24"/>
                          <w:sz w:val="21"/>
                        </w:rPr>
                        <w:t>求解优化问题。</w:t>
                      </w:r>
                      <w:r w:rsidR="00032319" w:rsidRPr="00032319">
                        <w:rPr>
                          <w:rFonts w:eastAsia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4. </w:t>
                      </w:r>
                      <w:r w:rsidR="00032319">
                        <w:rPr>
                          <w:rFonts w:eastAsia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算法效果</w:t>
                      </w:r>
                      <w:r w:rsidR="002669F6">
                        <w:rPr>
                          <w:rFonts w:eastAsia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：</w:t>
                      </w:r>
                      <w:r w:rsidR="002669F6" w:rsidRPr="002669F6">
                        <w:rPr>
                          <w:rFonts w:eastAsia="微软雅黑" w:hint="eastAsia"/>
                          <w:color w:val="262626"/>
                          <w:kern w:val="24"/>
                          <w:sz w:val="21"/>
                        </w:rPr>
                        <w:t>流量阻塞率可降低</w:t>
                      </w:r>
                      <w:r w:rsidR="00DD174F">
                        <w:rPr>
                          <w:rFonts w:eastAsia="微软雅黑" w:hint="eastAsia"/>
                          <w:color w:val="262626"/>
                          <w:kern w:val="24"/>
                          <w:sz w:val="21"/>
                        </w:rPr>
                        <w:t>1</w:t>
                      </w:r>
                      <w:r w:rsidR="002669F6" w:rsidRPr="002669F6">
                        <w:rPr>
                          <w:rFonts w:eastAsia="微软雅黑" w:hint="eastAsia"/>
                          <w:color w:val="262626"/>
                          <w:kern w:val="24"/>
                          <w:sz w:val="21"/>
                        </w:rPr>
                        <w:t>2.5%</w:t>
                      </w:r>
                      <w:r w:rsidR="002669F6" w:rsidRPr="002669F6">
                        <w:rPr>
                          <w:rFonts w:eastAsia="微软雅黑" w:hint="eastAsia"/>
                          <w:color w:val="262626"/>
                          <w:kern w:val="24"/>
                          <w:sz w:val="21"/>
                        </w:rPr>
                        <w:t>，波长利用率可提高</w:t>
                      </w:r>
                      <w:r w:rsidR="00F37967">
                        <w:rPr>
                          <w:rFonts w:eastAsia="微软雅黑" w:hint="eastAsia"/>
                          <w:color w:val="262626"/>
                          <w:kern w:val="24"/>
                          <w:sz w:val="21"/>
                        </w:rPr>
                        <w:t>0.9</w:t>
                      </w:r>
                      <w:r w:rsidR="002669F6" w:rsidRPr="002669F6">
                        <w:rPr>
                          <w:rFonts w:eastAsia="微软雅黑" w:hint="eastAsia"/>
                          <w:color w:val="262626"/>
                          <w:kern w:val="24"/>
                          <w:sz w:val="21"/>
                        </w:rPr>
                        <w:t>%</w:t>
                      </w:r>
                      <w:r w:rsidR="00583805">
                        <w:rPr>
                          <w:rFonts w:eastAsia="微软雅黑" w:hint="eastAsia"/>
                          <w:color w:val="262626"/>
                          <w:kern w:val="24"/>
                          <w:sz w:val="21"/>
                        </w:rPr>
                        <w:t>。</w:t>
                      </w:r>
                    </w:p>
                    <w:p w14:paraId="3C16B66F" w14:textId="089CAEB0" w:rsidR="00846D7B" w:rsidRPr="002A3B76" w:rsidRDefault="00846D7B" w:rsidP="00846D7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402" w:firstLine="420"/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</w:pPr>
                      <w:r w:rsidRPr="002A3B76"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2022.09~至今</w:t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ab/>
                      </w:r>
                      <w:r w:rsidRPr="002A3B76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>星地融合网络场景可视化平台（</w:t>
                      </w:r>
                      <w:proofErr w:type="spellStart"/>
                      <w:r w:rsidRPr="002A3B76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>c++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/>
                          <w:kern w:val="24"/>
                          <w:sz w:val="21"/>
                        </w:rPr>
                        <w:t>、UE5</w:t>
                      </w:r>
                      <w:r w:rsidRPr="002A3B76">
                        <w:rPr>
                          <w:rFonts w:ascii="微软雅黑" w:eastAsia="微软雅黑" w:hAnsi="微软雅黑"/>
                          <w:b/>
                          <w:kern w:val="24"/>
                          <w:sz w:val="21"/>
                        </w:rPr>
                        <w:t>）</w:t>
                      </w:r>
                    </w:p>
                    <w:p w14:paraId="4E619D9C" w14:textId="77777777" w:rsidR="00846D7B" w:rsidRPr="007A23ED" w:rsidRDefault="00846D7B" w:rsidP="00846D7B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</w:pPr>
                      <w:r w:rsidRPr="008854AA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项目概述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基于</w:t>
                      </w:r>
                      <w:r w:rsidRPr="00465B42">
                        <w:rPr>
                          <w:b/>
                          <w:bCs/>
                          <w:shd w:val="clear" w:color="auto" w:fill="FFFFFF"/>
                        </w:rPr>
                        <w:t>Unreal Engine 5</w:t>
                      </w:r>
                      <w:r w:rsidRPr="00465B42">
                        <w:rPr>
                          <w:rFonts w:hint="eastAsia"/>
                          <w:b/>
                          <w:bCs/>
                          <w:shd w:val="clear" w:color="auto" w:fill="FFFFFF"/>
                        </w:rPr>
                        <w:t>(UE5)</w:t>
                      </w:r>
                      <w:r w:rsidRPr="00D32312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实现</w:t>
                      </w:r>
                      <w:r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低轨</w:t>
                      </w:r>
                      <w:r w:rsidRPr="00D32312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卫星网络的</w:t>
                      </w:r>
                      <w:r w:rsidRPr="00D32312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3D</w:t>
                      </w:r>
                      <w:r w:rsidRPr="00D32312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交互式场景生成，</w:t>
                      </w:r>
                      <w:r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搭建用于展示低轨卫星星座拓扑、星间路由算法、星间和星地资源分配算法的星地融合场景的可视化平台。</w:t>
                      </w:r>
                    </w:p>
                    <w:p w14:paraId="1744A0D3" w14:textId="4348FFDC" w:rsidR="00846D7B" w:rsidRPr="00A4161E" w:rsidRDefault="00846D7B" w:rsidP="00A416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个人职责：</w:t>
                      </w:r>
                      <w:r w:rsidR="00433967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 xml:space="preserve">1.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星间链路</w:t>
                      </w:r>
                      <w:r w:rsidR="00CE713A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可视化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考虑到星间链路的动态性，将链路布局为长期链路和临时链路，</w:t>
                      </w:r>
                      <w:r w:rsidR="001B524A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低轨卫星星座中的卫星可以实时建立和断开链路</w:t>
                      </w:r>
                      <w:r w:rsidR="00044901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在平台</w:t>
                      </w:r>
                      <w:r w:rsidR="00535B9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上实时展示卫星的运动状态、网络的实时拓扑状态和链路的剩余寿命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  <w:r w:rsidR="00C962D0"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  <w:t>2. 资源管理可视化：</w:t>
                      </w:r>
                      <w:r w:rsidR="00A4161E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为星间路由和资源管理算法</w:t>
                      </w:r>
                      <w:r w:rsidR="00F90FAF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提供</w:t>
                      </w:r>
                      <w:r w:rsidR="004725B5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Python</w:t>
                      </w:r>
                      <w:r w:rsidR="00B97BD5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接口</w:t>
                      </w:r>
                      <w:r w:rsidR="0021229D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，</w:t>
                      </w:r>
                      <w:r w:rsidR="003F218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算法根据实时的网络拓扑和业务需求提供路由和资源分配方案，将方案的</w:t>
                      </w:r>
                      <w:r w:rsidR="00F9238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执行过程和结果实时展示在平台上。</w:t>
                      </w:r>
                    </w:p>
                    <w:p w14:paraId="72B2453A" w14:textId="77777777" w:rsidR="00846D7B" w:rsidRPr="00846D7B" w:rsidRDefault="00846D7B" w:rsidP="00846D7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822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</w:pPr>
                    </w:p>
                    <w:p w14:paraId="73396419" w14:textId="77777777" w:rsidR="00636FEC" w:rsidRPr="000E39D6" w:rsidRDefault="00636FEC" w:rsidP="00636FE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1049"/>
                        <w:jc w:val="both"/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0798B7" w14:textId="67A9E9B2" w:rsidR="00636FEC" w:rsidRPr="007809F5" w:rsidRDefault="00636FEC" w:rsidP="00636FEC">
      <w:pPr>
        <w:adjustRightInd w:val="0"/>
        <w:snapToGrid w:val="0"/>
      </w:pPr>
    </w:p>
    <w:p w14:paraId="28AE73EC" w14:textId="671BE6F9" w:rsidR="005E6F5A" w:rsidRPr="007809F5" w:rsidRDefault="005E6F5A" w:rsidP="00297786">
      <w:pPr>
        <w:tabs>
          <w:tab w:val="left" w:pos="4920"/>
          <w:tab w:val="left" w:pos="11058"/>
        </w:tabs>
        <w:adjustRightInd w:val="0"/>
        <w:snapToGrid w:val="0"/>
      </w:pPr>
      <w:r>
        <w:tab/>
      </w:r>
      <w:r w:rsidR="00297786">
        <w:tab/>
      </w:r>
    </w:p>
    <w:p w14:paraId="47A1FAAD" w14:textId="78821B07" w:rsidR="005E6F5A" w:rsidRPr="007809F5" w:rsidRDefault="00060332" w:rsidP="00060332">
      <w:pPr>
        <w:tabs>
          <w:tab w:val="left" w:pos="1663"/>
        </w:tabs>
        <w:adjustRightInd w:val="0"/>
        <w:snapToGrid w:val="0"/>
      </w:pPr>
      <w:r>
        <w:tab/>
      </w:r>
    </w:p>
    <w:p w14:paraId="2C1AA5CD" w14:textId="54C44007" w:rsidR="005E6F5A" w:rsidRPr="007809F5" w:rsidRDefault="005E6F5A" w:rsidP="005E6F5A">
      <w:pPr>
        <w:adjustRightInd w:val="0"/>
        <w:snapToGrid w:val="0"/>
      </w:pPr>
    </w:p>
    <w:p w14:paraId="155772FB" w14:textId="049C9ED4" w:rsidR="005E6F5A" w:rsidRPr="007809F5" w:rsidRDefault="005E6F5A" w:rsidP="005E6F5A">
      <w:pPr>
        <w:adjustRightInd w:val="0"/>
        <w:snapToGrid w:val="0"/>
      </w:pPr>
    </w:p>
    <w:p w14:paraId="56E2C1ED" w14:textId="0961C78D" w:rsidR="005E6F5A" w:rsidRPr="007809F5" w:rsidRDefault="005E6F5A" w:rsidP="005E6F5A">
      <w:pPr>
        <w:adjustRightInd w:val="0"/>
        <w:snapToGrid w:val="0"/>
      </w:pPr>
    </w:p>
    <w:p w14:paraId="54368A85" w14:textId="6219EA0F" w:rsidR="005E6F5A" w:rsidRPr="007809F5" w:rsidRDefault="005E6F5A" w:rsidP="005E6F5A">
      <w:pPr>
        <w:adjustRightInd w:val="0"/>
        <w:snapToGrid w:val="0"/>
      </w:pPr>
    </w:p>
    <w:p w14:paraId="4B6CFFF6" w14:textId="3C4E93C8" w:rsidR="005E6F5A" w:rsidRPr="007809F5" w:rsidRDefault="005E6F5A" w:rsidP="005E6F5A">
      <w:pPr>
        <w:adjustRightInd w:val="0"/>
        <w:snapToGrid w:val="0"/>
      </w:pPr>
    </w:p>
    <w:p w14:paraId="2FA44C92" w14:textId="7F8C9AAC" w:rsidR="005E6F5A" w:rsidRPr="007809F5" w:rsidRDefault="005E6F5A" w:rsidP="005E6F5A">
      <w:pPr>
        <w:adjustRightInd w:val="0"/>
        <w:snapToGrid w:val="0"/>
      </w:pPr>
    </w:p>
    <w:p w14:paraId="4D1A4C76" w14:textId="3FDB6314" w:rsidR="005E6F5A" w:rsidRPr="007809F5" w:rsidRDefault="005E6F5A" w:rsidP="005E6F5A">
      <w:pPr>
        <w:adjustRightInd w:val="0"/>
        <w:snapToGrid w:val="0"/>
      </w:pPr>
    </w:p>
    <w:p w14:paraId="04F43964" w14:textId="79CFBE90" w:rsidR="005E6F5A" w:rsidRPr="007809F5" w:rsidRDefault="005E6F5A" w:rsidP="005E6F5A">
      <w:pPr>
        <w:adjustRightInd w:val="0"/>
        <w:snapToGrid w:val="0"/>
      </w:pPr>
    </w:p>
    <w:p w14:paraId="284A61BC" w14:textId="0ABD904C" w:rsidR="005E6F5A" w:rsidRPr="007809F5" w:rsidRDefault="005E6F5A" w:rsidP="005E6F5A">
      <w:pPr>
        <w:adjustRightInd w:val="0"/>
        <w:snapToGrid w:val="0"/>
      </w:pPr>
    </w:p>
    <w:p w14:paraId="489429CF" w14:textId="7D0E495A" w:rsidR="005E6F5A" w:rsidRPr="007809F5" w:rsidRDefault="005E6F5A" w:rsidP="005E6F5A">
      <w:pPr>
        <w:adjustRightInd w:val="0"/>
        <w:snapToGrid w:val="0"/>
      </w:pPr>
    </w:p>
    <w:p w14:paraId="7714D319" w14:textId="77777777" w:rsidR="005E6F5A" w:rsidRPr="007809F5" w:rsidRDefault="005E6F5A" w:rsidP="005E6F5A">
      <w:pPr>
        <w:adjustRightInd w:val="0"/>
        <w:snapToGrid w:val="0"/>
      </w:pPr>
    </w:p>
    <w:p w14:paraId="74F34B4F" w14:textId="440C3AC2" w:rsidR="005E6F5A" w:rsidRPr="007809F5" w:rsidRDefault="005E6F5A" w:rsidP="005E6F5A">
      <w:pPr>
        <w:adjustRightInd w:val="0"/>
        <w:snapToGrid w:val="0"/>
      </w:pPr>
    </w:p>
    <w:p w14:paraId="349CFED3" w14:textId="69B124A1" w:rsidR="005E6F5A" w:rsidRPr="007809F5" w:rsidRDefault="005E6F5A" w:rsidP="005E6F5A">
      <w:pPr>
        <w:adjustRightInd w:val="0"/>
        <w:snapToGrid w:val="0"/>
      </w:pPr>
    </w:p>
    <w:p w14:paraId="05E8B880" w14:textId="3529E6C1" w:rsidR="005E6F5A" w:rsidRPr="007809F5" w:rsidRDefault="005E6F5A" w:rsidP="005E6F5A">
      <w:pPr>
        <w:adjustRightInd w:val="0"/>
        <w:snapToGrid w:val="0"/>
      </w:pPr>
    </w:p>
    <w:p w14:paraId="31034FA5" w14:textId="626C7EEF" w:rsidR="0023166A" w:rsidRPr="007809F5" w:rsidRDefault="0023166A">
      <w:pPr>
        <w:adjustRightInd w:val="0"/>
        <w:snapToGrid w:val="0"/>
      </w:pPr>
    </w:p>
    <w:p w14:paraId="78727264" w14:textId="746EB721" w:rsidR="0023166A" w:rsidRPr="007809F5" w:rsidRDefault="002D0CBE"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BDA10A" wp14:editId="02DF3402">
                <wp:simplePos x="0" y="0"/>
                <wp:positionH relativeFrom="column">
                  <wp:posOffset>-99294</wp:posOffset>
                </wp:positionH>
                <wp:positionV relativeFrom="paragraph">
                  <wp:posOffset>738471</wp:posOffset>
                </wp:positionV>
                <wp:extent cx="6968490" cy="1570759"/>
                <wp:effectExtent l="0" t="0" r="0" b="0"/>
                <wp:wrapNone/>
                <wp:docPr id="5750421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570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27D146E" w14:textId="0C655E0B" w:rsidR="008A65DD" w:rsidRPr="008A65DD" w:rsidRDefault="008A65DD" w:rsidP="008B3A2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14:paraId="3743AD42" w14:textId="76708145" w:rsidR="004728D3" w:rsidRDefault="008A65DD" w:rsidP="008A65DD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eastAsia="微软雅黑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8A65DD"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自我评价</w:t>
                            </w:r>
                          </w:p>
                          <w:p w14:paraId="4E7AFC74" w14:textId="77777777" w:rsidR="008A65DD" w:rsidRDefault="008A65DD" w:rsidP="008A65DD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333" w:hanging="284"/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4728D3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较强的学习能力和</w:t>
                            </w:r>
                            <w:r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对</w:t>
                            </w:r>
                            <w:r w:rsidRPr="004728D3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新环境的</w:t>
                            </w:r>
                            <w:r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适应</w:t>
                            </w:r>
                            <w:r w:rsidRPr="004728D3"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  <w:t>能力，快速理解掌握新知识、新技能；</w:t>
                            </w:r>
                          </w:p>
                          <w:p w14:paraId="26EE8CA3" w14:textId="13702942" w:rsidR="008A65DD" w:rsidRPr="00CB384F" w:rsidRDefault="008A65DD" w:rsidP="00CB384F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333" w:hanging="284"/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 w:rsidRPr="008A65DD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为人善良、真诚、踏实，有责任心，乐观积极</w:t>
                            </w:r>
                            <w:r w:rsidR="00D209C1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的心态</w:t>
                            </w:r>
                            <w:r w:rsidRPr="008A65DD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14:paraId="099CF6FD" w14:textId="7EEE8B1E" w:rsidR="004728D3" w:rsidRPr="004728D3" w:rsidRDefault="00CB384F" w:rsidP="004728D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49" w:hanging="227"/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eastAsia="微软雅黑" w:hint="eastAsia"/>
                                <w:b/>
                                <w:bCs/>
                                <w:color w:val="000000"/>
                                <w:kern w:val="24"/>
                                <w:sz w:val="21"/>
                              </w:rPr>
                              <w:t>爱好：</w:t>
                            </w:r>
                            <w:r w:rsidR="007A3B46"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跑步、阅读</w:t>
                            </w:r>
                            <w:r>
                              <w:rPr>
                                <w:rFonts w:eastAsia="微软雅黑" w:hint="eastAsia"/>
                                <w:color w:val="000000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14:paraId="405393F7" w14:textId="4BDD7E7C" w:rsidR="008A65DD" w:rsidRPr="004728D3" w:rsidRDefault="008A65DD" w:rsidP="008A65DD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14:paraId="52EF45BF" w14:textId="77777777" w:rsidR="008A65DD" w:rsidRDefault="008A65DD" w:rsidP="008A65DD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1489"/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14:paraId="0596B7D2" w14:textId="77777777" w:rsidR="008A65DD" w:rsidRPr="008A65DD" w:rsidRDefault="008A65DD" w:rsidP="008A65DD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14:paraId="032217EE" w14:textId="77777777" w:rsidR="004728D3" w:rsidRDefault="004728D3" w:rsidP="004728D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  <w:p w14:paraId="74833305" w14:textId="77777777" w:rsidR="004728D3" w:rsidRPr="00763947" w:rsidRDefault="004728D3" w:rsidP="004728D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A10A" id="_x0000_s1035" type="#_x0000_t202" style="position:absolute;left:0;text-align:left;margin-left:-7.8pt;margin-top:58.15pt;width:548.7pt;height:123.7pt;z-index:25180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" filled="f" stroked="f">
                <v:textbox>
                  <w:txbxContent>
                    <w:p w14:paraId="427D146E" w14:textId="0C655E0B" w:rsidR="008A65DD" w:rsidRPr="008A65DD" w:rsidRDefault="008A65DD" w:rsidP="008B3A2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  <w:p w14:paraId="3743AD42" w14:textId="76708145" w:rsidR="004728D3" w:rsidRDefault="008A65DD" w:rsidP="008A65DD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eastAsia="微软雅黑"/>
                          <w:b/>
                          <w:bCs/>
                          <w:color w:val="000000"/>
                          <w:kern w:val="24"/>
                          <w:sz w:val="21"/>
                        </w:rPr>
                      </w:pPr>
                      <w:r w:rsidRPr="008A65DD"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自我评价</w:t>
                      </w:r>
                    </w:p>
                    <w:p w14:paraId="4E7AFC74" w14:textId="77777777" w:rsidR="008A65DD" w:rsidRDefault="008A65DD" w:rsidP="008A65DD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333" w:hanging="284"/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</w:pPr>
                      <w:r w:rsidRPr="004728D3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较强的学习能力和</w:t>
                      </w:r>
                      <w:r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对</w:t>
                      </w:r>
                      <w:r w:rsidRPr="004728D3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新环境的</w:t>
                      </w:r>
                      <w:r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适应</w:t>
                      </w:r>
                      <w:r w:rsidRPr="004728D3"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  <w:t>能力，快速理解掌握新知识、新技能；</w:t>
                      </w:r>
                    </w:p>
                    <w:p w14:paraId="26EE8CA3" w14:textId="13702942" w:rsidR="008A65DD" w:rsidRPr="00CB384F" w:rsidRDefault="008A65DD" w:rsidP="00CB384F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333" w:hanging="284"/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</w:pPr>
                      <w:r w:rsidRPr="008A65DD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为人善良、真诚、踏实，有责任心，乐观积极</w:t>
                      </w:r>
                      <w:r w:rsidR="00D209C1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的心态</w:t>
                      </w:r>
                      <w:r w:rsidRPr="008A65DD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。</w:t>
                      </w:r>
                    </w:p>
                    <w:p w14:paraId="099CF6FD" w14:textId="7EEE8B1E" w:rsidR="004728D3" w:rsidRPr="004728D3" w:rsidRDefault="00CB384F" w:rsidP="004728D3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49" w:hanging="227"/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eastAsia="微软雅黑" w:hint="eastAsia"/>
                          <w:b/>
                          <w:bCs/>
                          <w:color w:val="000000"/>
                          <w:kern w:val="24"/>
                          <w:sz w:val="21"/>
                        </w:rPr>
                        <w:t>爱好：</w:t>
                      </w:r>
                      <w:r w:rsidR="007A3B46"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跑步、阅读</w:t>
                      </w:r>
                      <w:r>
                        <w:rPr>
                          <w:rFonts w:eastAsia="微软雅黑" w:hint="eastAsia"/>
                          <w:color w:val="000000"/>
                          <w:kern w:val="24"/>
                          <w:sz w:val="21"/>
                        </w:rPr>
                        <w:t>。</w:t>
                      </w:r>
                    </w:p>
                    <w:p w14:paraId="405393F7" w14:textId="4BDD7E7C" w:rsidR="008A65DD" w:rsidRPr="004728D3" w:rsidRDefault="008A65DD" w:rsidP="008A65DD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  <w:p w14:paraId="52EF45BF" w14:textId="77777777" w:rsidR="008A65DD" w:rsidRDefault="008A65DD" w:rsidP="008A65DD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1489"/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  <w:p w14:paraId="0596B7D2" w14:textId="77777777" w:rsidR="008A65DD" w:rsidRPr="008A65DD" w:rsidRDefault="008A65DD" w:rsidP="008A65DD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  <w:p w14:paraId="032217EE" w14:textId="77777777" w:rsidR="004728D3" w:rsidRDefault="004728D3" w:rsidP="004728D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  <w:p w14:paraId="74833305" w14:textId="77777777" w:rsidR="004728D3" w:rsidRPr="00763947" w:rsidRDefault="004728D3" w:rsidP="004728D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eastAsia="微软雅黑"/>
                          <w:color w:val="000000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D859CE" wp14:editId="10266B67">
                <wp:simplePos x="0" y="0"/>
                <wp:positionH relativeFrom="column">
                  <wp:posOffset>497205</wp:posOffset>
                </wp:positionH>
                <wp:positionV relativeFrom="paragraph">
                  <wp:posOffset>830580</wp:posOffset>
                </wp:positionV>
                <wp:extent cx="6370655" cy="1270"/>
                <wp:effectExtent l="0" t="0" r="30480" b="36830"/>
                <wp:wrapNone/>
                <wp:docPr id="15871623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65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493A7" id="直接连接符 1" o:spid="_x0000_s1026" style="position:absolute;left:0;text-align:lef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5pt,65.4pt" to="540.8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" strokecolor="black [3213]" strokeweight="1.5pt"/>
            </w:pict>
          </mc:Fallback>
        </mc:AlternateContent>
      </w: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70CE8A" wp14:editId="5C6705EA">
                <wp:simplePos x="0" y="0"/>
                <wp:positionH relativeFrom="column">
                  <wp:posOffset>796925</wp:posOffset>
                </wp:positionH>
                <wp:positionV relativeFrom="paragraph">
                  <wp:posOffset>371463</wp:posOffset>
                </wp:positionV>
                <wp:extent cx="1134745" cy="471805"/>
                <wp:effectExtent l="0" t="0" r="0" b="0"/>
                <wp:wrapNone/>
                <wp:docPr id="1479398357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F191053" w14:textId="4679D816" w:rsidR="001321DE" w:rsidRPr="000A418F" w:rsidRDefault="001321DE" w:rsidP="001321DE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8"/>
                              </w:rPr>
                              <w:t>其他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0CE8A" id="_x0000_s1036" type="#_x0000_t202" style="position:absolute;left:0;text-align:left;margin-left:62.75pt;margin-top:29.25pt;width:89.35pt;height:37.15pt;z-index:25178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" filled="f" stroked="f" strokeweight="1.25pt">
                <v:textbox>
                  <w:txbxContent>
                    <w:p w14:paraId="5F191053" w14:textId="4679D816" w:rsidR="001321DE" w:rsidRPr="000A418F" w:rsidRDefault="001321DE" w:rsidP="001321DE">
                      <w:pPr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8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 w:rsidRPr="007809F5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9BCC45A" wp14:editId="47F582C1">
                <wp:simplePos x="0" y="0"/>
                <wp:positionH relativeFrom="column">
                  <wp:posOffset>438150</wp:posOffset>
                </wp:positionH>
                <wp:positionV relativeFrom="paragraph">
                  <wp:posOffset>458540</wp:posOffset>
                </wp:positionV>
                <wp:extent cx="323850" cy="323850"/>
                <wp:effectExtent l="0" t="0" r="0" b="0"/>
                <wp:wrapNone/>
                <wp:docPr id="830909465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65AF859" id="Freeform 177" o:spid="_x0000_s1026" style="position:absolute;left:0;text-align:left;margin-left:34.5pt;margin-top:36.1pt;width:25.5pt;height:25.5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black [3213]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sectPr w:rsidR="0023166A" w:rsidRPr="007809F5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F2F4B"/>
    <w:multiLevelType w:val="multilevel"/>
    <w:tmpl w:val="851AA828"/>
    <w:lvl w:ilvl="0">
      <w:start w:val="1"/>
      <w:numFmt w:val="bullet"/>
      <w:lvlText w:val=""/>
      <w:lvlJc w:val="left"/>
      <w:pPr>
        <w:ind w:left="1243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6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8AD3584"/>
    <w:multiLevelType w:val="hybridMultilevel"/>
    <w:tmpl w:val="AF44397C"/>
    <w:lvl w:ilvl="0" w:tplc="5DF4B516">
      <w:start w:val="1"/>
      <w:numFmt w:val="decimal"/>
      <w:lvlText w:val="(%1)"/>
      <w:lvlJc w:val="left"/>
      <w:pPr>
        <w:ind w:left="1489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9" w:hanging="440"/>
      </w:pPr>
    </w:lvl>
    <w:lvl w:ilvl="2" w:tplc="0409001B" w:tentative="1">
      <w:start w:val="1"/>
      <w:numFmt w:val="lowerRoman"/>
      <w:lvlText w:val="%3."/>
      <w:lvlJc w:val="right"/>
      <w:pPr>
        <w:ind w:left="2369" w:hanging="440"/>
      </w:pPr>
    </w:lvl>
    <w:lvl w:ilvl="3" w:tplc="0409000F" w:tentative="1">
      <w:start w:val="1"/>
      <w:numFmt w:val="decimal"/>
      <w:lvlText w:val="%4."/>
      <w:lvlJc w:val="left"/>
      <w:pPr>
        <w:ind w:left="2809" w:hanging="440"/>
      </w:pPr>
    </w:lvl>
    <w:lvl w:ilvl="4" w:tplc="04090019" w:tentative="1">
      <w:start w:val="1"/>
      <w:numFmt w:val="lowerLetter"/>
      <w:lvlText w:val="%5)"/>
      <w:lvlJc w:val="left"/>
      <w:pPr>
        <w:ind w:left="3249" w:hanging="440"/>
      </w:pPr>
    </w:lvl>
    <w:lvl w:ilvl="5" w:tplc="0409001B" w:tentative="1">
      <w:start w:val="1"/>
      <w:numFmt w:val="lowerRoman"/>
      <w:lvlText w:val="%6."/>
      <w:lvlJc w:val="right"/>
      <w:pPr>
        <w:ind w:left="3689" w:hanging="440"/>
      </w:pPr>
    </w:lvl>
    <w:lvl w:ilvl="6" w:tplc="0409000F" w:tentative="1">
      <w:start w:val="1"/>
      <w:numFmt w:val="decimal"/>
      <w:lvlText w:val="%7."/>
      <w:lvlJc w:val="left"/>
      <w:pPr>
        <w:ind w:left="4129" w:hanging="440"/>
      </w:pPr>
    </w:lvl>
    <w:lvl w:ilvl="7" w:tplc="04090019" w:tentative="1">
      <w:start w:val="1"/>
      <w:numFmt w:val="lowerLetter"/>
      <w:lvlText w:val="%8)"/>
      <w:lvlJc w:val="left"/>
      <w:pPr>
        <w:ind w:left="4569" w:hanging="440"/>
      </w:pPr>
    </w:lvl>
    <w:lvl w:ilvl="8" w:tplc="0409001B" w:tentative="1">
      <w:start w:val="1"/>
      <w:numFmt w:val="lowerRoman"/>
      <w:lvlText w:val="%9."/>
      <w:lvlJc w:val="right"/>
      <w:pPr>
        <w:ind w:left="5009" w:hanging="440"/>
      </w:pPr>
    </w:lvl>
  </w:abstractNum>
  <w:abstractNum w:abstractNumId="3" w15:restartNumberingAfterBreak="0">
    <w:nsid w:val="6CBF2496"/>
    <w:multiLevelType w:val="hybridMultilevel"/>
    <w:tmpl w:val="833AE762"/>
    <w:lvl w:ilvl="0" w:tplc="5DF4B516">
      <w:start w:val="1"/>
      <w:numFmt w:val="decimal"/>
      <w:lvlText w:val="(%1)"/>
      <w:lvlJc w:val="left"/>
      <w:pPr>
        <w:ind w:left="1489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9" w:hanging="440"/>
      </w:pPr>
    </w:lvl>
    <w:lvl w:ilvl="2" w:tplc="0409001B" w:tentative="1">
      <w:start w:val="1"/>
      <w:numFmt w:val="lowerRoman"/>
      <w:lvlText w:val="%3."/>
      <w:lvlJc w:val="right"/>
      <w:pPr>
        <w:ind w:left="2369" w:hanging="440"/>
      </w:pPr>
    </w:lvl>
    <w:lvl w:ilvl="3" w:tplc="0409000F" w:tentative="1">
      <w:start w:val="1"/>
      <w:numFmt w:val="decimal"/>
      <w:lvlText w:val="%4."/>
      <w:lvlJc w:val="left"/>
      <w:pPr>
        <w:ind w:left="2809" w:hanging="440"/>
      </w:pPr>
    </w:lvl>
    <w:lvl w:ilvl="4" w:tplc="04090019" w:tentative="1">
      <w:start w:val="1"/>
      <w:numFmt w:val="lowerLetter"/>
      <w:lvlText w:val="%5)"/>
      <w:lvlJc w:val="left"/>
      <w:pPr>
        <w:ind w:left="3249" w:hanging="440"/>
      </w:pPr>
    </w:lvl>
    <w:lvl w:ilvl="5" w:tplc="0409001B" w:tentative="1">
      <w:start w:val="1"/>
      <w:numFmt w:val="lowerRoman"/>
      <w:lvlText w:val="%6."/>
      <w:lvlJc w:val="right"/>
      <w:pPr>
        <w:ind w:left="3689" w:hanging="440"/>
      </w:pPr>
    </w:lvl>
    <w:lvl w:ilvl="6" w:tplc="0409000F" w:tentative="1">
      <w:start w:val="1"/>
      <w:numFmt w:val="decimal"/>
      <w:lvlText w:val="%7."/>
      <w:lvlJc w:val="left"/>
      <w:pPr>
        <w:ind w:left="4129" w:hanging="440"/>
      </w:pPr>
    </w:lvl>
    <w:lvl w:ilvl="7" w:tplc="04090019" w:tentative="1">
      <w:start w:val="1"/>
      <w:numFmt w:val="lowerLetter"/>
      <w:lvlText w:val="%8)"/>
      <w:lvlJc w:val="left"/>
      <w:pPr>
        <w:ind w:left="4569" w:hanging="440"/>
      </w:pPr>
    </w:lvl>
    <w:lvl w:ilvl="8" w:tplc="0409001B" w:tentative="1">
      <w:start w:val="1"/>
      <w:numFmt w:val="lowerRoman"/>
      <w:lvlText w:val="%9."/>
      <w:lvlJc w:val="right"/>
      <w:pPr>
        <w:ind w:left="5009" w:hanging="440"/>
      </w:pPr>
    </w:lvl>
  </w:abstractNum>
  <w:num w:numId="1" w16cid:durableId="1580366559">
    <w:abstractNumId w:val="0"/>
  </w:num>
  <w:num w:numId="2" w16cid:durableId="744956823">
    <w:abstractNumId w:val="1"/>
  </w:num>
  <w:num w:numId="3" w16cid:durableId="1153910402">
    <w:abstractNumId w:val="2"/>
  </w:num>
  <w:num w:numId="4" w16cid:durableId="417873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30F7"/>
    <w:rsid w:val="00032319"/>
    <w:rsid w:val="00035899"/>
    <w:rsid w:val="00035B7D"/>
    <w:rsid w:val="00044901"/>
    <w:rsid w:val="00045020"/>
    <w:rsid w:val="000478B4"/>
    <w:rsid w:val="000505F7"/>
    <w:rsid w:val="00052C96"/>
    <w:rsid w:val="00060332"/>
    <w:rsid w:val="00072C64"/>
    <w:rsid w:val="00081C66"/>
    <w:rsid w:val="00082D7C"/>
    <w:rsid w:val="000A418F"/>
    <w:rsid w:val="000D3512"/>
    <w:rsid w:val="000E39D6"/>
    <w:rsid w:val="00123125"/>
    <w:rsid w:val="001273CA"/>
    <w:rsid w:val="001321DE"/>
    <w:rsid w:val="001332F8"/>
    <w:rsid w:val="0014632B"/>
    <w:rsid w:val="00155B8D"/>
    <w:rsid w:val="0016096B"/>
    <w:rsid w:val="001651D2"/>
    <w:rsid w:val="00165428"/>
    <w:rsid w:val="00172996"/>
    <w:rsid w:val="00177E56"/>
    <w:rsid w:val="00182157"/>
    <w:rsid w:val="0019789C"/>
    <w:rsid w:val="001A517E"/>
    <w:rsid w:val="001B01EB"/>
    <w:rsid w:val="001B0EC5"/>
    <w:rsid w:val="001B524A"/>
    <w:rsid w:val="001D0358"/>
    <w:rsid w:val="001F4242"/>
    <w:rsid w:val="00200B69"/>
    <w:rsid w:val="0020215D"/>
    <w:rsid w:val="002072B7"/>
    <w:rsid w:val="0021229D"/>
    <w:rsid w:val="00214CE6"/>
    <w:rsid w:val="0023166A"/>
    <w:rsid w:val="00233F3F"/>
    <w:rsid w:val="0024096C"/>
    <w:rsid w:val="00250C36"/>
    <w:rsid w:val="00266660"/>
    <w:rsid w:val="002669F6"/>
    <w:rsid w:val="002956C3"/>
    <w:rsid w:val="00297786"/>
    <w:rsid w:val="002A3B76"/>
    <w:rsid w:val="002B2FF3"/>
    <w:rsid w:val="002B48AB"/>
    <w:rsid w:val="002D0CBE"/>
    <w:rsid w:val="002D24B4"/>
    <w:rsid w:val="002D410A"/>
    <w:rsid w:val="002E1A90"/>
    <w:rsid w:val="002F0DDC"/>
    <w:rsid w:val="002F5C3F"/>
    <w:rsid w:val="00304FF1"/>
    <w:rsid w:val="003158CE"/>
    <w:rsid w:val="003335E2"/>
    <w:rsid w:val="00333611"/>
    <w:rsid w:val="003357D4"/>
    <w:rsid w:val="00345040"/>
    <w:rsid w:val="0036604F"/>
    <w:rsid w:val="003700F2"/>
    <w:rsid w:val="0037354B"/>
    <w:rsid w:val="00381CE4"/>
    <w:rsid w:val="0038422C"/>
    <w:rsid w:val="0039501B"/>
    <w:rsid w:val="003A0A69"/>
    <w:rsid w:val="003A633B"/>
    <w:rsid w:val="003A696B"/>
    <w:rsid w:val="003B2EDB"/>
    <w:rsid w:val="003B40B3"/>
    <w:rsid w:val="003D0646"/>
    <w:rsid w:val="003D3A15"/>
    <w:rsid w:val="003E4BE3"/>
    <w:rsid w:val="003F218E"/>
    <w:rsid w:val="003F3CC2"/>
    <w:rsid w:val="00420A18"/>
    <w:rsid w:val="00433967"/>
    <w:rsid w:val="00441357"/>
    <w:rsid w:val="00442E7C"/>
    <w:rsid w:val="00451A30"/>
    <w:rsid w:val="00463714"/>
    <w:rsid w:val="00465B42"/>
    <w:rsid w:val="004725B5"/>
    <w:rsid w:val="004728D3"/>
    <w:rsid w:val="004754E8"/>
    <w:rsid w:val="00481AFD"/>
    <w:rsid w:val="00486504"/>
    <w:rsid w:val="004941E0"/>
    <w:rsid w:val="00494744"/>
    <w:rsid w:val="004955A6"/>
    <w:rsid w:val="00496CCA"/>
    <w:rsid w:val="004A719C"/>
    <w:rsid w:val="004D198E"/>
    <w:rsid w:val="004D1CCC"/>
    <w:rsid w:val="004D2B6F"/>
    <w:rsid w:val="004D4124"/>
    <w:rsid w:val="004F79C1"/>
    <w:rsid w:val="00502581"/>
    <w:rsid w:val="00505608"/>
    <w:rsid w:val="00505C0C"/>
    <w:rsid w:val="00505DB5"/>
    <w:rsid w:val="00510C59"/>
    <w:rsid w:val="00514257"/>
    <w:rsid w:val="00526F0F"/>
    <w:rsid w:val="00535B97"/>
    <w:rsid w:val="00545F6A"/>
    <w:rsid w:val="00566696"/>
    <w:rsid w:val="00582268"/>
    <w:rsid w:val="00583805"/>
    <w:rsid w:val="005964A2"/>
    <w:rsid w:val="005A66D8"/>
    <w:rsid w:val="005B3D6C"/>
    <w:rsid w:val="005E6F5A"/>
    <w:rsid w:val="006009DD"/>
    <w:rsid w:val="00600DB3"/>
    <w:rsid w:val="006047EF"/>
    <w:rsid w:val="006245D4"/>
    <w:rsid w:val="006336EC"/>
    <w:rsid w:val="00636FEC"/>
    <w:rsid w:val="006621E6"/>
    <w:rsid w:val="00672F94"/>
    <w:rsid w:val="00676C2A"/>
    <w:rsid w:val="00677D3C"/>
    <w:rsid w:val="006B20B1"/>
    <w:rsid w:val="006B7412"/>
    <w:rsid w:val="006C01AB"/>
    <w:rsid w:val="006C32DC"/>
    <w:rsid w:val="006C75D1"/>
    <w:rsid w:val="006D0EFF"/>
    <w:rsid w:val="006D3C45"/>
    <w:rsid w:val="006E7268"/>
    <w:rsid w:val="006E7E9D"/>
    <w:rsid w:val="006F2DC4"/>
    <w:rsid w:val="006F6A38"/>
    <w:rsid w:val="006F7C0B"/>
    <w:rsid w:val="007070CC"/>
    <w:rsid w:val="007105B7"/>
    <w:rsid w:val="007120D9"/>
    <w:rsid w:val="00714096"/>
    <w:rsid w:val="00715B94"/>
    <w:rsid w:val="00726D8D"/>
    <w:rsid w:val="00740404"/>
    <w:rsid w:val="007406C5"/>
    <w:rsid w:val="007416B5"/>
    <w:rsid w:val="00757400"/>
    <w:rsid w:val="00763947"/>
    <w:rsid w:val="007754AF"/>
    <w:rsid w:val="007809F5"/>
    <w:rsid w:val="007A23ED"/>
    <w:rsid w:val="007A3B46"/>
    <w:rsid w:val="007A5083"/>
    <w:rsid w:val="007A545E"/>
    <w:rsid w:val="007C5434"/>
    <w:rsid w:val="007E4919"/>
    <w:rsid w:val="007E67DF"/>
    <w:rsid w:val="007E78BA"/>
    <w:rsid w:val="008148BB"/>
    <w:rsid w:val="00822280"/>
    <w:rsid w:val="00844B3B"/>
    <w:rsid w:val="00846D7B"/>
    <w:rsid w:val="00853AED"/>
    <w:rsid w:val="00863E40"/>
    <w:rsid w:val="0088450C"/>
    <w:rsid w:val="008854AA"/>
    <w:rsid w:val="00887FDB"/>
    <w:rsid w:val="00891824"/>
    <w:rsid w:val="008A0738"/>
    <w:rsid w:val="008A44B2"/>
    <w:rsid w:val="008A65DD"/>
    <w:rsid w:val="008B059C"/>
    <w:rsid w:val="008B2A07"/>
    <w:rsid w:val="008B3A2A"/>
    <w:rsid w:val="008C1F69"/>
    <w:rsid w:val="008D1A4D"/>
    <w:rsid w:val="008D4A18"/>
    <w:rsid w:val="008E4846"/>
    <w:rsid w:val="008F26C7"/>
    <w:rsid w:val="008F4E53"/>
    <w:rsid w:val="00900FCD"/>
    <w:rsid w:val="00903146"/>
    <w:rsid w:val="0090780B"/>
    <w:rsid w:val="0091756D"/>
    <w:rsid w:val="0096180F"/>
    <w:rsid w:val="00967AFA"/>
    <w:rsid w:val="00977368"/>
    <w:rsid w:val="009851FB"/>
    <w:rsid w:val="0099210C"/>
    <w:rsid w:val="00996654"/>
    <w:rsid w:val="009A5F5C"/>
    <w:rsid w:val="009A656E"/>
    <w:rsid w:val="009B0800"/>
    <w:rsid w:val="009B09EF"/>
    <w:rsid w:val="009B1E22"/>
    <w:rsid w:val="009C22A0"/>
    <w:rsid w:val="009C54ED"/>
    <w:rsid w:val="009E3774"/>
    <w:rsid w:val="009E4FAF"/>
    <w:rsid w:val="009E6B33"/>
    <w:rsid w:val="00A03E6F"/>
    <w:rsid w:val="00A14121"/>
    <w:rsid w:val="00A26FB7"/>
    <w:rsid w:val="00A37895"/>
    <w:rsid w:val="00A4161E"/>
    <w:rsid w:val="00A41DA9"/>
    <w:rsid w:val="00A541D6"/>
    <w:rsid w:val="00A61B8A"/>
    <w:rsid w:val="00A73CA7"/>
    <w:rsid w:val="00A77CA4"/>
    <w:rsid w:val="00A824A1"/>
    <w:rsid w:val="00A90571"/>
    <w:rsid w:val="00AB0000"/>
    <w:rsid w:val="00AB4BE1"/>
    <w:rsid w:val="00AB5861"/>
    <w:rsid w:val="00AB610E"/>
    <w:rsid w:val="00AB71D3"/>
    <w:rsid w:val="00AD23EA"/>
    <w:rsid w:val="00AE38F8"/>
    <w:rsid w:val="00B067D3"/>
    <w:rsid w:val="00B10F39"/>
    <w:rsid w:val="00B14F5D"/>
    <w:rsid w:val="00B23855"/>
    <w:rsid w:val="00B4430F"/>
    <w:rsid w:val="00B65C5F"/>
    <w:rsid w:val="00B6701D"/>
    <w:rsid w:val="00B77BE8"/>
    <w:rsid w:val="00B97BD5"/>
    <w:rsid w:val="00BA2083"/>
    <w:rsid w:val="00BA63D6"/>
    <w:rsid w:val="00BA7FA1"/>
    <w:rsid w:val="00BC0793"/>
    <w:rsid w:val="00BC1170"/>
    <w:rsid w:val="00BC36F7"/>
    <w:rsid w:val="00BD107F"/>
    <w:rsid w:val="00BF0990"/>
    <w:rsid w:val="00C03F03"/>
    <w:rsid w:val="00C056EB"/>
    <w:rsid w:val="00C109F4"/>
    <w:rsid w:val="00C178F6"/>
    <w:rsid w:val="00C22D51"/>
    <w:rsid w:val="00C25FE7"/>
    <w:rsid w:val="00C57F9D"/>
    <w:rsid w:val="00C60395"/>
    <w:rsid w:val="00C6112B"/>
    <w:rsid w:val="00C67804"/>
    <w:rsid w:val="00C772DD"/>
    <w:rsid w:val="00C82850"/>
    <w:rsid w:val="00C873F8"/>
    <w:rsid w:val="00C95EDA"/>
    <w:rsid w:val="00C962D0"/>
    <w:rsid w:val="00CB384F"/>
    <w:rsid w:val="00CB45E5"/>
    <w:rsid w:val="00CC16EB"/>
    <w:rsid w:val="00CE04DF"/>
    <w:rsid w:val="00CE4AA6"/>
    <w:rsid w:val="00CE713A"/>
    <w:rsid w:val="00CF1D57"/>
    <w:rsid w:val="00D00C4F"/>
    <w:rsid w:val="00D0444B"/>
    <w:rsid w:val="00D209C1"/>
    <w:rsid w:val="00D30A54"/>
    <w:rsid w:val="00D32312"/>
    <w:rsid w:val="00D35D56"/>
    <w:rsid w:val="00D364D8"/>
    <w:rsid w:val="00D67476"/>
    <w:rsid w:val="00D75EBA"/>
    <w:rsid w:val="00D8759B"/>
    <w:rsid w:val="00D93148"/>
    <w:rsid w:val="00DA7BEC"/>
    <w:rsid w:val="00DB05E7"/>
    <w:rsid w:val="00DD0985"/>
    <w:rsid w:val="00DD174F"/>
    <w:rsid w:val="00DD4B0F"/>
    <w:rsid w:val="00DF26CF"/>
    <w:rsid w:val="00DF754F"/>
    <w:rsid w:val="00E20A63"/>
    <w:rsid w:val="00E21F45"/>
    <w:rsid w:val="00E701BC"/>
    <w:rsid w:val="00E710E5"/>
    <w:rsid w:val="00E76D5B"/>
    <w:rsid w:val="00E918FC"/>
    <w:rsid w:val="00E9294C"/>
    <w:rsid w:val="00EA0850"/>
    <w:rsid w:val="00EA0B88"/>
    <w:rsid w:val="00EA0D78"/>
    <w:rsid w:val="00EA0F7E"/>
    <w:rsid w:val="00EA548F"/>
    <w:rsid w:val="00EB3D40"/>
    <w:rsid w:val="00EC5A2C"/>
    <w:rsid w:val="00ED5A77"/>
    <w:rsid w:val="00EE108E"/>
    <w:rsid w:val="00EF5C3E"/>
    <w:rsid w:val="00F222C3"/>
    <w:rsid w:val="00F34708"/>
    <w:rsid w:val="00F37967"/>
    <w:rsid w:val="00F43740"/>
    <w:rsid w:val="00F44D8E"/>
    <w:rsid w:val="00F464B2"/>
    <w:rsid w:val="00F646AB"/>
    <w:rsid w:val="00F65A30"/>
    <w:rsid w:val="00F729BF"/>
    <w:rsid w:val="00F906DF"/>
    <w:rsid w:val="00F90FAF"/>
    <w:rsid w:val="00F92384"/>
    <w:rsid w:val="00FB0719"/>
    <w:rsid w:val="00FC0D3A"/>
    <w:rsid w:val="00FE256A"/>
    <w:rsid w:val="00FE2A5E"/>
    <w:rsid w:val="00FE365F"/>
    <w:rsid w:val="00FE6DCC"/>
    <w:rsid w:val="00FF02E1"/>
    <w:rsid w:val="00FF2BBD"/>
    <w:rsid w:val="00FF6EE9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CB049CD"/>
  <w15:docId w15:val="{2199BE7D-7835-4961-AB23-60E7D68E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0A4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1169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m w</cp:lastModifiedBy>
  <cp:revision>291</cp:revision>
  <cp:lastPrinted>2024-07-16T02:37:00Z</cp:lastPrinted>
  <dcterms:created xsi:type="dcterms:W3CDTF">2017-07-04T11:36:00Z</dcterms:created>
  <dcterms:modified xsi:type="dcterms:W3CDTF">2024-09-04T16:32:00Z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